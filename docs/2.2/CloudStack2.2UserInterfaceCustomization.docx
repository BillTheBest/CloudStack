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4A7EB8" w:rsidP="004A7EB8">
      <w:pPr>
        <w:pStyle w:val="Title"/>
        <w:jc w:val="left"/>
      </w:pPr>
      <w:r>
        <w:rPr>
          <w:noProof/>
          <w:lang w:bidi="ar-SA"/>
        </w:rPr>
        <w:drawing>
          <wp:inline distT="0" distB="0" distL="0" distR="0" wp14:anchorId="545F620D" wp14:editId="6A417372">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9">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CloudStack </w:t>
      </w:r>
      <w:r w:rsidR="00B30474">
        <w:t>User Interface Customization</w:t>
      </w:r>
    </w:p>
    <w:p w:rsidR="002D0EAD" w:rsidRDefault="00696D33" w:rsidP="002D0EAD">
      <w:pPr>
        <w:jc w:val="center"/>
        <w:rPr>
          <w:sz w:val="28"/>
          <w:szCs w:val="28"/>
        </w:rPr>
      </w:pPr>
      <w:r>
        <w:rPr>
          <w:sz w:val="28"/>
          <w:szCs w:val="28"/>
        </w:rPr>
        <w:t xml:space="preserve">Revised </w:t>
      </w:r>
      <w:r w:rsidR="00934884">
        <w:rPr>
          <w:sz w:val="28"/>
          <w:szCs w:val="28"/>
        </w:rPr>
        <w:fldChar w:fldCharType="begin"/>
      </w:r>
      <w:r w:rsidR="00934884">
        <w:rPr>
          <w:sz w:val="28"/>
          <w:szCs w:val="28"/>
        </w:rPr>
        <w:instrText xml:space="preserve"> DATE  \@ "MMMM d, yyyy"  \* MERGEFORMAT </w:instrText>
      </w:r>
      <w:r w:rsidR="00934884">
        <w:rPr>
          <w:sz w:val="28"/>
          <w:szCs w:val="28"/>
        </w:rPr>
        <w:fldChar w:fldCharType="separate"/>
      </w:r>
      <w:r w:rsidR="003E5820">
        <w:rPr>
          <w:noProof/>
          <w:sz w:val="28"/>
          <w:szCs w:val="28"/>
        </w:rPr>
        <w:t>March 6, 2012</w:t>
      </w:r>
      <w:r w:rsidR="00934884">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A825C8" w:rsidRDefault="00A825C8" w:rsidP="002D0EAD">
      <w:pPr>
        <w:jc w:val="center"/>
      </w:pPr>
    </w:p>
    <w:p w:rsidR="00A825C8" w:rsidRDefault="00A825C8" w:rsidP="002D0EAD">
      <w:pPr>
        <w:jc w:val="center"/>
      </w:pPr>
    </w:p>
    <w:p w:rsidR="00A825C8" w:rsidRDefault="00A825C8" w:rsidP="002D0EAD">
      <w:pPr>
        <w:jc w:val="center"/>
      </w:pPr>
    </w:p>
    <w:p w:rsidR="004A7EB8" w:rsidRDefault="004A7EB8" w:rsidP="004A7EB8">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w:t>
      </w:r>
      <w:bookmarkStart w:id="0" w:name="_GoBack"/>
      <w:bookmarkEnd w:id="0"/>
      <w:r>
        <w:t xml:space="preserve">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4A7EB8" w:rsidRDefault="008575C1">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7681470" w:history="1">
        <w:r w:rsidR="004A7EB8" w:rsidRPr="0088239B">
          <w:rPr>
            <w:rStyle w:val="Hyperlink"/>
            <w:noProof/>
          </w:rPr>
          <w:t>1</w:t>
        </w:r>
        <w:r w:rsidR="004A7EB8">
          <w:rPr>
            <w:rFonts w:asciiTheme="minorHAnsi" w:eastAsiaTheme="minorEastAsia" w:hAnsiTheme="minorHAnsi" w:cstheme="minorBidi"/>
            <w:noProof/>
            <w:sz w:val="22"/>
            <w:szCs w:val="22"/>
            <w:lang w:bidi="ar-SA"/>
          </w:rPr>
          <w:tab/>
        </w:r>
        <w:r w:rsidR="004A7EB8" w:rsidRPr="0088239B">
          <w:rPr>
            <w:rStyle w:val="Hyperlink"/>
            <w:noProof/>
          </w:rPr>
          <w:t>Introduction</w:t>
        </w:r>
        <w:r w:rsidR="004A7EB8">
          <w:rPr>
            <w:noProof/>
            <w:webHidden/>
          </w:rPr>
          <w:tab/>
        </w:r>
        <w:r w:rsidR="004A7EB8">
          <w:rPr>
            <w:noProof/>
            <w:webHidden/>
          </w:rPr>
          <w:fldChar w:fldCharType="begin"/>
        </w:r>
        <w:r w:rsidR="004A7EB8">
          <w:rPr>
            <w:noProof/>
            <w:webHidden/>
          </w:rPr>
          <w:instrText xml:space="preserve"> PAGEREF _Toc317681470 \h </w:instrText>
        </w:r>
        <w:r w:rsidR="004A7EB8">
          <w:rPr>
            <w:noProof/>
            <w:webHidden/>
          </w:rPr>
        </w:r>
        <w:r w:rsidR="004A7EB8">
          <w:rPr>
            <w:noProof/>
            <w:webHidden/>
          </w:rPr>
          <w:fldChar w:fldCharType="separate"/>
        </w:r>
        <w:r w:rsidR="003E5820">
          <w:rPr>
            <w:noProof/>
            <w:webHidden/>
          </w:rPr>
          <w:t>4</w:t>
        </w:r>
        <w:r w:rsidR="004A7EB8">
          <w:rPr>
            <w:noProof/>
            <w:webHidden/>
          </w:rPr>
          <w:fldChar w:fldCharType="end"/>
        </w:r>
      </w:hyperlink>
    </w:p>
    <w:p w:rsidR="004A7EB8" w:rsidRDefault="001B4C8A">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1" w:history="1">
        <w:r w:rsidR="004A7EB8" w:rsidRPr="0088239B">
          <w:rPr>
            <w:rStyle w:val="Hyperlink"/>
            <w:noProof/>
          </w:rPr>
          <w:t>1.1</w:t>
        </w:r>
        <w:r w:rsidR="004A7EB8">
          <w:rPr>
            <w:rFonts w:asciiTheme="minorHAnsi" w:eastAsiaTheme="minorEastAsia" w:hAnsiTheme="minorHAnsi" w:cstheme="minorBidi"/>
            <w:noProof/>
            <w:sz w:val="22"/>
            <w:szCs w:val="22"/>
            <w:lang w:bidi="ar-SA"/>
          </w:rPr>
          <w:tab/>
        </w:r>
        <w:r w:rsidR="004A7EB8" w:rsidRPr="0088239B">
          <w:rPr>
            <w:rStyle w:val="Hyperlink"/>
            <w:noProof/>
          </w:rPr>
          <w:t>License</w:t>
        </w:r>
        <w:r w:rsidR="004A7EB8">
          <w:rPr>
            <w:noProof/>
            <w:webHidden/>
          </w:rPr>
          <w:tab/>
        </w:r>
        <w:r w:rsidR="004A7EB8">
          <w:rPr>
            <w:noProof/>
            <w:webHidden/>
          </w:rPr>
          <w:fldChar w:fldCharType="begin"/>
        </w:r>
        <w:r w:rsidR="004A7EB8">
          <w:rPr>
            <w:noProof/>
            <w:webHidden/>
          </w:rPr>
          <w:instrText xml:space="preserve"> PAGEREF _Toc317681471 \h </w:instrText>
        </w:r>
        <w:r w:rsidR="004A7EB8">
          <w:rPr>
            <w:noProof/>
            <w:webHidden/>
          </w:rPr>
        </w:r>
        <w:r w:rsidR="004A7EB8">
          <w:rPr>
            <w:noProof/>
            <w:webHidden/>
          </w:rPr>
          <w:fldChar w:fldCharType="separate"/>
        </w:r>
        <w:r w:rsidR="003E5820">
          <w:rPr>
            <w:noProof/>
            <w:webHidden/>
          </w:rPr>
          <w:t>4</w:t>
        </w:r>
        <w:r w:rsidR="004A7EB8">
          <w:rPr>
            <w:noProof/>
            <w:webHidden/>
          </w:rPr>
          <w:fldChar w:fldCharType="end"/>
        </w:r>
      </w:hyperlink>
    </w:p>
    <w:p w:rsidR="004A7EB8" w:rsidRDefault="001B4C8A">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2" w:history="1">
        <w:r w:rsidR="004A7EB8" w:rsidRPr="0088239B">
          <w:rPr>
            <w:rStyle w:val="Hyperlink"/>
            <w:noProof/>
          </w:rPr>
          <w:t>1.2</w:t>
        </w:r>
        <w:r w:rsidR="004A7EB8">
          <w:rPr>
            <w:rFonts w:asciiTheme="minorHAnsi" w:eastAsiaTheme="minorEastAsia" w:hAnsiTheme="minorHAnsi" w:cstheme="minorBidi"/>
            <w:noProof/>
            <w:sz w:val="22"/>
            <w:szCs w:val="22"/>
            <w:lang w:bidi="ar-SA"/>
          </w:rPr>
          <w:tab/>
        </w:r>
        <w:r w:rsidR="004A7EB8" w:rsidRPr="0088239B">
          <w:rPr>
            <w:rStyle w:val="Hyperlink"/>
            <w:noProof/>
          </w:rPr>
          <w:t>Support</w:t>
        </w:r>
        <w:r w:rsidR="004A7EB8">
          <w:rPr>
            <w:noProof/>
            <w:webHidden/>
          </w:rPr>
          <w:tab/>
        </w:r>
        <w:r w:rsidR="004A7EB8">
          <w:rPr>
            <w:noProof/>
            <w:webHidden/>
          </w:rPr>
          <w:fldChar w:fldCharType="begin"/>
        </w:r>
        <w:r w:rsidR="004A7EB8">
          <w:rPr>
            <w:noProof/>
            <w:webHidden/>
          </w:rPr>
          <w:instrText xml:space="preserve"> PAGEREF _Toc317681472 \h </w:instrText>
        </w:r>
        <w:r w:rsidR="004A7EB8">
          <w:rPr>
            <w:noProof/>
            <w:webHidden/>
          </w:rPr>
        </w:r>
        <w:r w:rsidR="004A7EB8">
          <w:rPr>
            <w:noProof/>
            <w:webHidden/>
          </w:rPr>
          <w:fldChar w:fldCharType="separate"/>
        </w:r>
        <w:r w:rsidR="003E5820">
          <w:rPr>
            <w:noProof/>
            <w:webHidden/>
          </w:rPr>
          <w:t>4</w:t>
        </w:r>
        <w:r w:rsidR="004A7EB8">
          <w:rPr>
            <w:noProof/>
            <w:webHidden/>
          </w:rPr>
          <w:fldChar w:fldCharType="end"/>
        </w:r>
      </w:hyperlink>
    </w:p>
    <w:p w:rsidR="004A7EB8" w:rsidRDefault="001B4C8A">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681473" w:history="1">
        <w:r w:rsidR="004A7EB8" w:rsidRPr="0088239B">
          <w:rPr>
            <w:rStyle w:val="Hyperlink"/>
            <w:noProof/>
          </w:rPr>
          <w:t>2</w:t>
        </w:r>
        <w:r w:rsidR="004A7EB8">
          <w:rPr>
            <w:rFonts w:asciiTheme="minorHAnsi" w:eastAsiaTheme="minorEastAsia" w:hAnsiTheme="minorHAnsi" w:cstheme="minorBidi"/>
            <w:noProof/>
            <w:sz w:val="22"/>
            <w:szCs w:val="22"/>
            <w:lang w:bidi="ar-SA"/>
          </w:rPr>
          <w:tab/>
        </w:r>
        <w:r w:rsidR="004A7EB8" w:rsidRPr="0088239B">
          <w:rPr>
            <w:rStyle w:val="Hyperlink"/>
            <w:noProof/>
          </w:rPr>
          <w:t>Customization</w:t>
        </w:r>
        <w:r w:rsidR="004A7EB8">
          <w:rPr>
            <w:noProof/>
            <w:webHidden/>
          </w:rPr>
          <w:tab/>
        </w:r>
        <w:r w:rsidR="004A7EB8">
          <w:rPr>
            <w:noProof/>
            <w:webHidden/>
          </w:rPr>
          <w:fldChar w:fldCharType="begin"/>
        </w:r>
        <w:r w:rsidR="004A7EB8">
          <w:rPr>
            <w:noProof/>
            <w:webHidden/>
          </w:rPr>
          <w:instrText xml:space="preserve"> PAGEREF _Toc317681473 \h </w:instrText>
        </w:r>
        <w:r w:rsidR="004A7EB8">
          <w:rPr>
            <w:noProof/>
            <w:webHidden/>
          </w:rPr>
        </w:r>
        <w:r w:rsidR="004A7EB8">
          <w:rPr>
            <w:noProof/>
            <w:webHidden/>
          </w:rPr>
          <w:fldChar w:fldCharType="separate"/>
        </w:r>
        <w:r w:rsidR="003E5820">
          <w:rPr>
            <w:noProof/>
            <w:webHidden/>
          </w:rPr>
          <w:t>5</w:t>
        </w:r>
        <w:r w:rsidR="004A7EB8">
          <w:rPr>
            <w:noProof/>
            <w:webHidden/>
          </w:rPr>
          <w:fldChar w:fldCharType="end"/>
        </w:r>
      </w:hyperlink>
    </w:p>
    <w:p w:rsidR="004A7EB8" w:rsidRDefault="001B4C8A">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4" w:history="1">
        <w:r w:rsidR="004A7EB8" w:rsidRPr="0088239B">
          <w:rPr>
            <w:rStyle w:val="Hyperlink"/>
            <w:noProof/>
          </w:rPr>
          <w:t>2.1</w:t>
        </w:r>
        <w:r w:rsidR="004A7EB8">
          <w:rPr>
            <w:rFonts w:asciiTheme="minorHAnsi" w:eastAsiaTheme="minorEastAsia" w:hAnsiTheme="minorHAnsi" w:cstheme="minorBidi"/>
            <w:noProof/>
            <w:sz w:val="22"/>
            <w:szCs w:val="22"/>
            <w:lang w:bidi="ar-SA"/>
          </w:rPr>
          <w:tab/>
        </w:r>
        <w:r w:rsidR="004A7EB8" w:rsidRPr="0088239B">
          <w:rPr>
            <w:rStyle w:val="Hyperlink"/>
            <w:noProof/>
          </w:rPr>
          <w:t>Getting Started</w:t>
        </w:r>
        <w:r w:rsidR="004A7EB8">
          <w:rPr>
            <w:noProof/>
            <w:webHidden/>
          </w:rPr>
          <w:tab/>
        </w:r>
        <w:r w:rsidR="004A7EB8">
          <w:rPr>
            <w:noProof/>
            <w:webHidden/>
          </w:rPr>
          <w:fldChar w:fldCharType="begin"/>
        </w:r>
        <w:r w:rsidR="004A7EB8">
          <w:rPr>
            <w:noProof/>
            <w:webHidden/>
          </w:rPr>
          <w:instrText xml:space="preserve"> PAGEREF _Toc317681474 \h </w:instrText>
        </w:r>
        <w:r w:rsidR="004A7EB8">
          <w:rPr>
            <w:noProof/>
            <w:webHidden/>
          </w:rPr>
        </w:r>
        <w:r w:rsidR="004A7EB8">
          <w:rPr>
            <w:noProof/>
            <w:webHidden/>
          </w:rPr>
          <w:fldChar w:fldCharType="separate"/>
        </w:r>
        <w:r w:rsidR="003E5820">
          <w:rPr>
            <w:noProof/>
            <w:webHidden/>
          </w:rPr>
          <w:t>5</w:t>
        </w:r>
        <w:r w:rsidR="004A7EB8">
          <w:rPr>
            <w:noProof/>
            <w:webHidden/>
          </w:rPr>
          <w:fldChar w:fldCharType="end"/>
        </w:r>
      </w:hyperlink>
    </w:p>
    <w:p w:rsidR="004A7EB8" w:rsidRDefault="001B4C8A">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5" w:history="1">
        <w:r w:rsidR="004A7EB8" w:rsidRPr="0088239B">
          <w:rPr>
            <w:rStyle w:val="Hyperlink"/>
            <w:noProof/>
          </w:rPr>
          <w:t>2.2</w:t>
        </w:r>
        <w:r w:rsidR="004A7EB8">
          <w:rPr>
            <w:rFonts w:asciiTheme="minorHAnsi" w:eastAsiaTheme="minorEastAsia" w:hAnsiTheme="minorHAnsi" w:cstheme="minorBidi"/>
            <w:noProof/>
            <w:sz w:val="22"/>
            <w:szCs w:val="22"/>
            <w:lang w:bidi="ar-SA"/>
          </w:rPr>
          <w:tab/>
        </w:r>
        <w:r w:rsidR="004A7EB8" w:rsidRPr="0088239B">
          <w:rPr>
            <w:rStyle w:val="Hyperlink"/>
            <w:noProof/>
          </w:rPr>
          <w:t>Simple Branding</w:t>
        </w:r>
        <w:r w:rsidR="004A7EB8">
          <w:rPr>
            <w:noProof/>
            <w:webHidden/>
          </w:rPr>
          <w:tab/>
        </w:r>
        <w:r w:rsidR="004A7EB8">
          <w:rPr>
            <w:noProof/>
            <w:webHidden/>
          </w:rPr>
          <w:fldChar w:fldCharType="begin"/>
        </w:r>
        <w:r w:rsidR="004A7EB8">
          <w:rPr>
            <w:noProof/>
            <w:webHidden/>
          </w:rPr>
          <w:instrText xml:space="preserve"> PAGEREF _Toc317681475 \h </w:instrText>
        </w:r>
        <w:r w:rsidR="004A7EB8">
          <w:rPr>
            <w:noProof/>
            <w:webHidden/>
          </w:rPr>
        </w:r>
        <w:r w:rsidR="004A7EB8">
          <w:rPr>
            <w:noProof/>
            <w:webHidden/>
          </w:rPr>
          <w:fldChar w:fldCharType="separate"/>
        </w:r>
        <w:r w:rsidR="003E5820">
          <w:rPr>
            <w:noProof/>
            <w:webHidden/>
          </w:rPr>
          <w:t>6</w:t>
        </w:r>
        <w:r w:rsidR="004A7EB8">
          <w:rPr>
            <w:noProof/>
            <w:webHidden/>
          </w:rPr>
          <w:fldChar w:fldCharType="end"/>
        </w:r>
      </w:hyperlink>
    </w:p>
    <w:p w:rsidR="004A7EB8" w:rsidRDefault="001B4C8A">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76" w:history="1">
        <w:r w:rsidR="004A7EB8" w:rsidRPr="0088239B">
          <w:rPr>
            <w:rStyle w:val="Hyperlink"/>
            <w:noProof/>
          </w:rPr>
          <w:t>2.3</w:t>
        </w:r>
        <w:r w:rsidR="004A7EB8">
          <w:rPr>
            <w:rFonts w:asciiTheme="minorHAnsi" w:eastAsiaTheme="minorEastAsia" w:hAnsiTheme="minorHAnsi" w:cstheme="minorBidi"/>
            <w:noProof/>
            <w:sz w:val="22"/>
            <w:szCs w:val="22"/>
            <w:lang w:bidi="ar-SA"/>
          </w:rPr>
          <w:tab/>
        </w:r>
        <w:r w:rsidR="004A7EB8" w:rsidRPr="0088239B">
          <w:rPr>
            <w:rStyle w:val="Hyperlink"/>
            <w:noProof/>
          </w:rPr>
          <w:t>Advanced Customizations</w:t>
        </w:r>
        <w:r w:rsidR="004A7EB8">
          <w:rPr>
            <w:noProof/>
            <w:webHidden/>
          </w:rPr>
          <w:tab/>
        </w:r>
        <w:r w:rsidR="004A7EB8">
          <w:rPr>
            <w:noProof/>
            <w:webHidden/>
          </w:rPr>
          <w:fldChar w:fldCharType="begin"/>
        </w:r>
        <w:r w:rsidR="004A7EB8">
          <w:rPr>
            <w:noProof/>
            <w:webHidden/>
          </w:rPr>
          <w:instrText xml:space="preserve"> PAGEREF _Toc317681476 \h </w:instrText>
        </w:r>
        <w:r w:rsidR="004A7EB8">
          <w:rPr>
            <w:noProof/>
            <w:webHidden/>
          </w:rPr>
        </w:r>
        <w:r w:rsidR="004A7EB8">
          <w:rPr>
            <w:noProof/>
            <w:webHidden/>
          </w:rPr>
          <w:fldChar w:fldCharType="separate"/>
        </w:r>
        <w:r w:rsidR="003E5820">
          <w:rPr>
            <w:noProof/>
            <w:webHidden/>
          </w:rPr>
          <w:t>6</w:t>
        </w:r>
        <w:r w:rsidR="004A7EB8">
          <w:rPr>
            <w:noProof/>
            <w:webHidden/>
          </w:rPr>
          <w:fldChar w:fldCharType="end"/>
        </w:r>
      </w:hyperlink>
    </w:p>
    <w:p w:rsidR="004A7EB8" w:rsidRDefault="001B4C8A">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77" w:history="1">
        <w:r w:rsidR="004A7EB8" w:rsidRPr="0088239B">
          <w:rPr>
            <w:rStyle w:val="Hyperlink"/>
            <w:noProof/>
          </w:rPr>
          <w:t>2.3.1</w:t>
        </w:r>
        <w:r w:rsidR="004A7EB8">
          <w:rPr>
            <w:rFonts w:asciiTheme="minorHAnsi" w:eastAsiaTheme="minorEastAsia" w:hAnsiTheme="minorHAnsi" w:cstheme="minorBidi"/>
            <w:noProof/>
            <w:sz w:val="22"/>
            <w:szCs w:val="22"/>
            <w:lang w:bidi="ar-SA"/>
          </w:rPr>
          <w:tab/>
        </w:r>
        <w:r w:rsidR="004A7EB8" w:rsidRPr="0088239B">
          <w:rPr>
            <w:rStyle w:val="Hyperlink"/>
            <w:noProof/>
          </w:rPr>
          <w:t>Changing the API URL</w:t>
        </w:r>
        <w:r w:rsidR="004A7EB8">
          <w:rPr>
            <w:noProof/>
            <w:webHidden/>
          </w:rPr>
          <w:tab/>
        </w:r>
        <w:r w:rsidR="004A7EB8">
          <w:rPr>
            <w:noProof/>
            <w:webHidden/>
          </w:rPr>
          <w:fldChar w:fldCharType="begin"/>
        </w:r>
        <w:r w:rsidR="004A7EB8">
          <w:rPr>
            <w:noProof/>
            <w:webHidden/>
          </w:rPr>
          <w:instrText xml:space="preserve"> PAGEREF _Toc317681477 \h </w:instrText>
        </w:r>
        <w:r w:rsidR="004A7EB8">
          <w:rPr>
            <w:noProof/>
            <w:webHidden/>
          </w:rPr>
        </w:r>
        <w:r w:rsidR="004A7EB8">
          <w:rPr>
            <w:noProof/>
            <w:webHidden/>
          </w:rPr>
          <w:fldChar w:fldCharType="separate"/>
        </w:r>
        <w:r w:rsidR="003E5820">
          <w:rPr>
            <w:noProof/>
            <w:webHidden/>
          </w:rPr>
          <w:t>6</w:t>
        </w:r>
        <w:r w:rsidR="004A7EB8">
          <w:rPr>
            <w:noProof/>
            <w:webHidden/>
          </w:rPr>
          <w:fldChar w:fldCharType="end"/>
        </w:r>
      </w:hyperlink>
    </w:p>
    <w:p w:rsidR="004A7EB8" w:rsidRDefault="001B4C8A">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78" w:history="1">
        <w:r w:rsidR="004A7EB8" w:rsidRPr="0088239B">
          <w:rPr>
            <w:rStyle w:val="Hyperlink"/>
            <w:noProof/>
          </w:rPr>
          <w:t>2.3.2</w:t>
        </w:r>
        <w:r w:rsidR="004A7EB8">
          <w:rPr>
            <w:rFonts w:asciiTheme="minorHAnsi" w:eastAsiaTheme="minorEastAsia" w:hAnsiTheme="minorHAnsi" w:cstheme="minorBidi"/>
            <w:noProof/>
            <w:sz w:val="22"/>
            <w:szCs w:val="22"/>
            <w:lang w:bidi="ar-SA"/>
          </w:rPr>
          <w:tab/>
        </w:r>
        <w:r w:rsidR="004A7EB8" w:rsidRPr="0088239B">
          <w:rPr>
            <w:rStyle w:val="Hyperlink"/>
            <w:noProof/>
          </w:rPr>
          <w:t>Localization</w:t>
        </w:r>
        <w:r w:rsidR="004A7EB8">
          <w:rPr>
            <w:noProof/>
            <w:webHidden/>
          </w:rPr>
          <w:tab/>
        </w:r>
        <w:r w:rsidR="004A7EB8">
          <w:rPr>
            <w:noProof/>
            <w:webHidden/>
          </w:rPr>
          <w:fldChar w:fldCharType="begin"/>
        </w:r>
        <w:r w:rsidR="004A7EB8">
          <w:rPr>
            <w:noProof/>
            <w:webHidden/>
          </w:rPr>
          <w:instrText xml:space="preserve"> PAGEREF _Toc317681478 \h </w:instrText>
        </w:r>
        <w:r w:rsidR="004A7EB8">
          <w:rPr>
            <w:noProof/>
            <w:webHidden/>
          </w:rPr>
        </w:r>
        <w:r w:rsidR="004A7EB8">
          <w:rPr>
            <w:noProof/>
            <w:webHidden/>
          </w:rPr>
          <w:fldChar w:fldCharType="separate"/>
        </w:r>
        <w:r w:rsidR="003E5820">
          <w:rPr>
            <w:noProof/>
            <w:webHidden/>
          </w:rPr>
          <w:t>8</w:t>
        </w:r>
        <w:r w:rsidR="004A7EB8">
          <w:rPr>
            <w:noProof/>
            <w:webHidden/>
          </w:rPr>
          <w:fldChar w:fldCharType="end"/>
        </w:r>
      </w:hyperlink>
    </w:p>
    <w:p w:rsidR="004A7EB8" w:rsidRDefault="001B4C8A">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79" w:history="1">
        <w:r w:rsidR="004A7EB8" w:rsidRPr="0088239B">
          <w:rPr>
            <w:rStyle w:val="Hyperlink"/>
            <w:noProof/>
          </w:rPr>
          <w:t>2.3.3</w:t>
        </w:r>
        <w:r w:rsidR="004A7EB8">
          <w:rPr>
            <w:rFonts w:asciiTheme="minorHAnsi" w:eastAsiaTheme="minorEastAsia" w:hAnsiTheme="minorHAnsi" w:cstheme="minorBidi"/>
            <w:noProof/>
            <w:sz w:val="22"/>
            <w:szCs w:val="22"/>
            <w:lang w:bidi="ar-SA"/>
          </w:rPr>
          <w:tab/>
        </w:r>
        <w:r w:rsidR="004A7EB8" w:rsidRPr="0088239B">
          <w:rPr>
            <w:rStyle w:val="Hyperlink"/>
            <w:noProof/>
          </w:rPr>
          <w:t>Changing Session Timeout</w:t>
        </w:r>
        <w:r w:rsidR="004A7EB8">
          <w:rPr>
            <w:noProof/>
            <w:webHidden/>
          </w:rPr>
          <w:tab/>
        </w:r>
        <w:r w:rsidR="004A7EB8">
          <w:rPr>
            <w:noProof/>
            <w:webHidden/>
          </w:rPr>
          <w:fldChar w:fldCharType="begin"/>
        </w:r>
        <w:r w:rsidR="004A7EB8">
          <w:rPr>
            <w:noProof/>
            <w:webHidden/>
          </w:rPr>
          <w:instrText xml:space="preserve"> PAGEREF _Toc317681479 \h </w:instrText>
        </w:r>
        <w:r w:rsidR="004A7EB8">
          <w:rPr>
            <w:noProof/>
            <w:webHidden/>
          </w:rPr>
        </w:r>
        <w:r w:rsidR="004A7EB8">
          <w:rPr>
            <w:noProof/>
            <w:webHidden/>
          </w:rPr>
          <w:fldChar w:fldCharType="separate"/>
        </w:r>
        <w:r w:rsidR="003E5820">
          <w:rPr>
            <w:noProof/>
            <w:webHidden/>
          </w:rPr>
          <w:t>8</w:t>
        </w:r>
        <w:r w:rsidR="004A7EB8">
          <w:rPr>
            <w:noProof/>
            <w:webHidden/>
          </w:rPr>
          <w:fldChar w:fldCharType="end"/>
        </w:r>
      </w:hyperlink>
    </w:p>
    <w:p w:rsidR="004A7EB8" w:rsidRDefault="001B4C8A">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80" w:history="1">
        <w:r w:rsidR="004A7EB8" w:rsidRPr="0088239B">
          <w:rPr>
            <w:rStyle w:val="Hyperlink"/>
            <w:noProof/>
          </w:rPr>
          <w:t>2.4</w:t>
        </w:r>
        <w:r w:rsidR="004A7EB8">
          <w:rPr>
            <w:rFonts w:asciiTheme="minorHAnsi" w:eastAsiaTheme="minorEastAsia" w:hAnsiTheme="minorHAnsi" w:cstheme="minorBidi"/>
            <w:noProof/>
            <w:sz w:val="22"/>
            <w:szCs w:val="22"/>
            <w:lang w:bidi="ar-SA"/>
          </w:rPr>
          <w:tab/>
        </w:r>
        <w:r w:rsidR="004A7EB8" w:rsidRPr="0088239B">
          <w:rPr>
            <w:rStyle w:val="Hyperlink"/>
            <w:noProof/>
          </w:rPr>
          <w:t>Single Sign-on Integration</w:t>
        </w:r>
        <w:r w:rsidR="004A7EB8">
          <w:rPr>
            <w:noProof/>
            <w:webHidden/>
          </w:rPr>
          <w:tab/>
        </w:r>
        <w:r w:rsidR="004A7EB8">
          <w:rPr>
            <w:noProof/>
            <w:webHidden/>
          </w:rPr>
          <w:fldChar w:fldCharType="begin"/>
        </w:r>
        <w:r w:rsidR="004A7EB8">
          <w:rPr>
            <w:noProof/>
            <w:webHidden/>
          </w:rPr>
          <w:instrText xml:space="preserve"> PAGEREF _Toc317681480 \h </w:instrText>
        </w:r>
        <w:r w:rsidR="004A7EB8">
          <w:rPr>
            <w:noProof/>
            <w:webHidden/>
          </w:rPr>
        </w:r>
        <w:r w:rsidR="004A7EB8">
          <w:rPr>
            <w:noProof/>
            <w:webHidden/>
          </w:rPr>
          <w:fldChar w:fldCharType="separate"/>
        </w:r>
        <w:r w:rsidR="003E5820">
          <w:rPr>
            <w:noProof/>
            <w:webHidden/>
          </w:rPr>
          <w:t>8</w:t>
        </w:r>
        <w:r w:rsidR="004A7EB8">
          <w:rPr>
            <w:noProof/>
            <w:webHidden/>
          </w:rPr>
          <w:fldChar w:fldCharType="end"/>
        </w:r>
      </w:hyperlink>
    </w:p>
    <w:p w:rsidR="004A7EB8" w:rsidRDefault="001B4C8A">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81" w:history="1">
        <w:r w:rsidR="004A7EB8" w:rsidRPr="0088239B">
          <w:rPr>
            <w:rStyle w:val="Hyperlink"/>
            <w:noProof/>
          </w:rPr>
          <w:t>2.4.1</w:t>
        </w:r>
        <w:r w:rsidR="004A7EB8">
          <w:rPr>
            <w:rFonts w:asciiTheme="minorHAnsi" w:eastAsiaTheme="minorEastAsia" w:hAnsiTheme="minorHAnsi" w:cstheme="minorBidi"/>
            <w:noProof/>
            <w:sz w:val="22"/>
            <w:szCs w:val="22"/>
            <w:lang w:bidi="ar-SA"/>
          </w:rPr>
          <w:tab/>
        </w:r>
        <w:r w:rsidR="004A7EB8" w:rsidRPr="0088239B">
          <w:rPr>
            <w:rStyle w:val="Hyperlink"/>
            <w:noProof/>
          </w:rPr>
          <w:t>Traditional</w:t>
        </w:r>
        <w:r w:rsidR="004A7EB8">
          <w:rPr>
            <w:noProof/>
            <w:webHidden/>
          </w:rPr>
          <w:tab/>
        </w:r>
        <w:r w:rsidR="004A7EB8">
          <w:rPr>
            <w:noProof/>
            <w:webHidden/>
          </w:rPr>
          <w:fldChar w:fldCharType="begin"/>
        </w:r>
        <w:r w:rsidR="004A7EB8">
          <w:rPr>
            <w:noProof/>
            <w:webHidden/>
          </w:rPr>
          <w:instrText xml:space="preserve"> PAGEREF _Toc317681481 \h </w:instrText>
        </w:r>
        <w:r w:rsidR="004A7EB8">
          <w:rPr>
            <w:noProof/>
            <w:webHidden/>
          </w:rPr>
        </w:r>
        <w:r w:rsidR="004A7EB8">
          <w:rPr>
            <w:noProof/>
            <w:webHidden/>
          </w:rPr>
          <w:fldChar w:fldCharType="separate"/>
        </w:r>
        <w:r w:rsidR="003E5820">
          <w:rPr>
            <w:noProof/>
            <w:webHidden/>
          </w:rPr>
          <w:t>9</w:t>
        </w:r>
        <w:r w:rsidR="004A7EB8">
          <w:rPr>
            <w:noProof/>
            <w:webHidden/>
          </w:rPr>
          <w:fldChar w:fldCharType="end"/>
        </w:r>
      </w:hyperlink>
    </w:p>
    <w:p w:rsidR="004A7EB8" w:rsidRDefault="001B4C8A">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681482" w:history="1">
        <w:r w:rsidR="004A7EB8" w:rsidRPr="0088239B">
          <w:rPr>
            <w:rStyle w:val="Hyperlink"/>
            <w:noProof/>
          </w:rPr>
          <w:t>2.4.2</w:t>
        </w:r>
        <w:r w:rsidR="004A7EB8">
          <w:rPr>
            <w:rFonts w:asciiTheme="minorHAnsi" w:eastAsiaTheme="minorEastAsia" w:hAnsiTheme="minorHAnsi" w:cstheme="minorBidi"/>
            <w:noProof/>
            <w:sz w:val="22"/>
            <w:szCs w:val="22"/>
            <w:lang w:bidi="ar-SA"/>
          </w:rPr>
          <w:tab/>
        </w:r>
        <w:r w:rsidR="004A7EB8" w:rsidRPr="0088239B">
          <w:rPr>
            <w:rStyle w:val="Hyperlink"/>
            <w:noProof/>
          </w:rPr>
          <w:t>Shared Key</w:t>
        </w:r>
        <w:r w:rsidR="004A7EB8">
          <w:rPr>
            <w:noProof/>
            <w:webHidden/>
          </w:rPr>
          <w:tab/>
        </w:r>
        <w:r w:rsidR="004A7EB8">
          <w:rPr>
            <w:noProof/>
            <w:webHidden/>
          </w:rPr>
          <w:fldChar w:fldCharType="begin"/>
        </w:r>
        <w:r w:rsidR="004A7EB8">
          <w:rPr>
            <w:noProof/>
            <w:webHidden/>
          </w:rPr>
          <w:instrText xml:space="preserve"> PAGEREF _Toc317681482 \h </w:instrText>
        </w:r>
        <w:r w:rsidR="004A7EB8">
          <w:rPr>
            <w:noProof/>
            <w:webHidden/>
          </w:rPr>
        </w:r>
        <w:r w:rsidR="004A7EB8">
          <w:rPr>
            <w:noProof/>
            <w:webHidden/>
          </w:rPr>
          <w:fldChar w:fldCharType="separate"/>
        </w:r>
        <w:r w:rsidR="003E5820">
          <w:rPr>
            <w:noProof/>
            <w:webHidden/>
          </w:rPr>
          <w:t>9</w:t>
        </w:r>
        <w:r w:rsidR="004A7EB8">
          <w:rPr>
            <w:noProof/>
            <w:webHidden/>
          </w:rPr>
          <w:fldChar w:fldCharType="end"/>
        </w:r>
      </w:hyperlink>
    </w:p>
    <w:p w:rsidR="004A7EB8" w:rsidRDefault="001B4C8A">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681483" w:history="1">
        <w:r w:rsidR="004A7EB8" w:rsidRPr="0088239B">
          <w:rPr>
            <w:rStyle w:val="Hyperlink"/>
            <w:noProof/>
          </w:rPr>
          <w:t>2.5</w:t>
        </w:r>
        <w:r w:rsidR="004A7EB8">
          <w:rPr>
            <w:rFonts w:asciiTheme="minorHAnsi" w:eastAsiaTheme="minorEastAsia" w:hAnsiTheme="minorHAnsi" w:cstheme="minorBidi"/>
            <w:noProof/>
            <w:sz w:val="22"/>
            <w:szCs w:val="22"/>
            <w:lang w:bidi="ar-SA"/>
          </w:rPr>
          <w:tab/>
        </w:r>
        <w:r w:rsidR="004A7EB8" w:rsidRPr="0088239B">
          <w:rPr>
            <w:rStyle w:val="Hyperlink"/>
            <w:noProof/>
          </w:rPr>
          <w:t>Cross Site Request Forgery (CSRF)</w:t>
        </w:r>
        <w:r w:rsidR="004A7EB8">
          <w:rPr>
            <w:noProof/>
            <w:webHidden/>
          </w:rPr>
          <w:tab/>
        </w:r>
        <w:r w:rsidR="004A7EB8">
          <w:rPr>
            <w:noProof/>
            <w:webHidden/>
          </w:rPr>
          <w:fldChar w:fldCharType="begin"/>
        </w:r>
        <w:r w:rsidR="004A7EB8">
          <w:rPr>
            <w:noProof/>
            <w:webHidden/>
          </w:rPr>
          <w:instrText xml:space="preserve"> PAGEREF _Toc317681483 \h </w:instrText>
        </w:r>
        <w:r w:rsidR="004A7EB8">
          <w:rPr>
            <w:noProof/>
            <w:webHidden/>
          </w:rPr>
        </w:r>
        <w:r w:rsidR="004A7EB8">
          <w:rPr>
            <w:noProof/>
            <w:webHidden/>
          </w:rPr>
          <w:fldChar w:fldCharType="separate"/>
        </w:r>
        <w:r w:rsidR="003E5820">
          <w:rPr>
            <w:noProof/>
            <w:webHidden/>
          </w:rPr>
          <w:t>9</w:t>
        </w:r>
        <w:r w:rsidR="004A7EB8">
          <w:rPr>
            <w:noProof/>
            <w:webHidden/>
          </w:rPr>
          <w:fldChar w:fldCharType="end"/>
        </w:r>
      </w:hyperlink>
    </w:p>
    <w:p w:rsidR="004A7EB8" w:rsidRDefault="001B4C8A">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681484" w:history="1">
        <w:r w:rsidR="004A7EB8" w:rsidRPr="0088239B">
          <w:rPr>
            <w:rStyle w:val="Hyperlink"/>
            <w:noProof/>
          </w:rPr>
          <w:t>3</w:t>
        </w:r>
        <w:r w:rsidR="004A7EB8">
          <w:rPr>
            <w:rFonts w:asciiTheme="minorHAnsi" w:eastAsiaTheme="minorEastAsia" w:hAnsiTheme="minorHAnsi" w:cstheme="minorBidi"/>
            <w:noProof/>
            <w:sz w:val="22"/>
            <w:szCs w:val="22"/>
            <w:lang w:bidi="ar-SA"/>
          </w:rPr>
          <w:tab/>
        </w:r>
        <w:r w:rsidR="004A7EB8" w:rsidRPr="0088239B">
          <w:rPr>
            <w:rStyle w:val="Hyperlink"/>
            <w:noProof/>
          </w:rPr>
          <w:t>Contacting Support</w:t>
        </w:r>
        <w:r w:rsidR="004A7EB8">
          <w:rPr>
            <w:noProof/>
            <w:webHidden/>
          </w:rPr>
          <w:tab/>
        </w:r>
        <w:r w:rsidR="004A7EB8">
          <w:rPr>
            <w:noProof/>
            <w:webHidden/>
          </w:rPr>
          <w:fldChar w:fldCharType="begin"/>
        </w:r>
        <w:r w:rsidR="004A7EB8">
          <w:rPr>
            <w:noProof/>
            <w:webHidden/>
          </w:rPr>
          <w:instrText xml:space="preserve"> PAGEREF _Toc317681484 \h </w:instrText>
        </w:r>
        <w:r w:rsidR="004A7EB8">
          <w:rPr>
            <w:noProof/>
            <w:webHidden/>
          </w:rPr>
        </w:r>
        <w:r w:rsidR="004A7EB8">
          <w:rPr>
            <w:noProof/>
            <w:webHidden/>
          </w:rPr>
          <w:fldChar w:fldCharType="separate"/>
        </w:r>
        <w:r w:rsidR="003E5820">
          <w:rPr>
            <w:noProof/>
            <w:webHidden/>
          </w:rPr>
          <w:t>11</w:t>
        </w:r>
        <w:r w:rsidR="004A7EB8">
          <w:rPr>
            <w:noProof/>
            <w:webHidden/>
          </w:rPr>
          <w:fldChar w:fldCharType="end"/>
        </w:r>
      </w:hyperlink>
    </w:p>
    <w:p w:rsidR="002D0EAD" w:rsidRPr="00F52FB4" w:rsidRDefault="008575C1" w:rsidP="002D0EAD">
      <w:r>
        <w:fldChar w:fldCharType="end"/>
      </w:r>
    </w:p>
    <w:p w:rsidR="001F385E" w:rsidRDefault="00314C8D" w:rsidP="001F385E">
      <w:pPr>
        <w:pStyle w:val="Heading1"/>
      </w:pPr>
      <w:bookmarkStart w:id="1" w:name="_Toc317681470"/>
      <w:r>
        <w:lastRenderedPageBreak/>
        <w:t>Introduction</w:t>
      </w:r>
      <w:bookmarkEnd w:id="1"/>
    </w:p>
    <w:p w:rsidR="00473B63" w:rsidRDefault="00B92921" w:rsidP="006D51D7">
      <w:r>
        <w:t>The CloudStack</w:t>
      </w:r>
      <w:r w:rsidR="006D51D7">
        <w:t>™</w:t>
      </w:r>
      <w:r>
        <w:t xml:space="preserve"> User Interface</w:t>
      </w:r>
      <w:r w:rsidR="00F41DDD">
        <w:t xml:space="preserve"> (UI)</w:t>
      </w:r>
      <w:r>
        <w:t xml:space="preserve"> </w:t>
      </w:r>
      <w:r w:rsidR="00992E67">
        <w:t>is a rich AJAX client in</w:t>
      </w:r>
      <w:r w:rsidR="0041379A">
        <w:t>terface that allow</w:t>
      </w:r>
      <w:r w:rsidR="00F41DDD">
        <w:t>s</w:t>
      </w:r>
      <w:r w:rsidR="0041379A">
        <w:t xml:space="preserve"> you to manage all aspect of the cloud and is a complete reference implementation of the CloudStack API</w:t>
      </w:r>
      <w:r w:rsidR="009D2C9F">
        <w:t xml:space="preserve"> (</w:t>
      </w:r>
      <w:r w:rsidR="00F41DDD">
        <w:t>for more information on the CloudStack API, see</w:t>
      </w:r>
      <w:r w:rsidR="00144F2B">
        <w:t xml:space="preserve"> below</w:t>
      </w:r>
      <w:r w:rsidR="009D2C9F">
        <w:t>)</w:t>
      </w:r>
      <w:r w:rsidR="0041379A">
        <w:t xml:space="preserve">. </w:t>
      </w:r>
      <w:r w:rsidR="00F41DDD">
        <w:t>The CloudStack UI supports three access roles.</w:t>
      </w:r>
    </w:p>
    <w:p w:rsidR="00B729BF" w:rsidRDefault="00B729BF" w:rsidP="00B729BF">
      <w:pPr>
        <w:pStyle w:val="BulletedList"/>
      </w:pPr>
      <w:r w:rsidRPr="00B729BF">
        <w:rPr>
          <w:rStyle w:val="Strong"/>
        </w:rPr>
        <w:t>Root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10" w:history="1">
        <w:r w:rsidR="00144F2B">
          <w:rPr>
            <w:rStyle w:val="Hyperlink"/>
          </w:rPr>
          <w:t>http://download.cloud.com/releases/2.2/api/</w:t>
        </w:r>
        <w:r w:rsidR="00D92996">
          <w:rPr>
            <w:rStyle w:val="Hyperlink"/>
          </w:rPr>
          <w:t>html/</w:t>
        </w:r>
        <w:r w:rsidR="00144F2B">
          <w:rPr>
            <w:rStyle w:val="Hyperlink"/>
          </w:rPr>
          <w:t>TOC_Global_Admin.html</w:t>
        </w:r>
      </w:hyperlink>
    </w:p>
    <w:p w:rsidR="00B729BF" w:rsidRDefault="00B729BF" w:rsidP="00B729BF">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2.2 API via the link :  </w:t>
      </w:r>
      <w:hyperlink r:id="rId11" w:history="1">
        <w:r w:rsidR="00144F2B">
          <w:rPr>
            <w:rStyle w:val="Hyperlink"/>
          </w:rPr>
          <w:t>http://download.cloud.com/releases/2.2/api/</w:t>
        </w:r>
        <w:r w:rsidR="00D92996">
          <w:rPr>
            <w:rStyle w:val="Hyperlink"/>
          </w:rPr>
          <w:t>html/</w:t>
        </w:r>
        <w:r w:rsidR="00144F2B">
          <w:rPr>
            <w:rStyle w:val="Hyperlink"/>
          </w:rPr>
          <w:t>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2" w:history="1">
        <w:r w:rsidR="00144F2B">
          <w:rPr>
            <w:rStyle w:val="Hyperlink"/>
          </w:rPr>
          <w:t>http://download.cloud.com/releases/2.2/api/</w:t>
        </w:r>
        <w:r w:rsidR="00D92996">
          <w:rPr>
            <w:rStyle w:val="Hyperlink"/>
          </w:rPr>
          <w:t>html/</w:t>
        </w:r>
        <w:r w:rsidR="00144F2B">
          <w:rPr>
            <w:rStyle w:val="Hyperlink"/>
          </w:rPr>
          <w:t>TOC_User.html</w:t>
        </w:r>
      </w:hyperlink>
    </w:p>
    <w:p w:rsidR="00D8757A" w:rsidRDefault="005B546A" w:rsidP="00D8757A">
      <w:r>
        <w:t>The following document describes the various methods of user interface customization from simple branding to a complete redesign.</w:t>
      </w:r>
    </w:p>
    <w:p w:rsidR="003F2CD7" w:rsidRDefault="003F2CD7" w:rsidP="003F2CD7">
      <w:pPr>
        <w:pStyle w:val="Heading2"/>
      </w:pPr>
      <w:bookmarkStart w:id="2" w:name="_Toc317681471"/>
      <w:r>
        <w:t>License</w:t>
      </w:r>
      <w:bookmarkEnd w:id="2"/>
    </w:p>
    <w:p w:rsidR="003F2CD7" w:rsidRDefault="00ED08A8" w:rsidP="003F2CD7">
      <w:r>
        <w:t>The entire user interface is released under the GNU General Public License v3 or later.</w:t>
      </w:r>
    </w:p>
    <w:p w:rsidR="00B166E4" w:rsidRDefault="00290B1B" w:rsidP="00290B1B">
      <w:r>
        <w:t>It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290B1B" w:rsidRDefault="009A0333" w:rsidP="009A0333">
      <w:r>
        <w:t xml:space="preserve">You should have received a copy of the GNU General Public License along with this program. If not, see </w:t>
      </w:r>
      <w:hyperlink r:id="rId13" w:history="1">
        <w:r w:rsidR="00144F2B" w:rsidRPr="00681DFB">
          <w:rPr>
            <w:rStyle w:val="Hyperlink"/>
          </w:rPr>
          <w:t>http://www.gnu.org/licenses</w:t>
        </w:r>
      </w:hyperlink>
      <w:r>
        <w:t>.</w:t>
      </w:r>
    </w:p>
    <w:p w:rsidR="009A0333" w:rsidRDefault="007E5947" w:rsidP="007E5947">
      <w:pPr>
        <w:pStyle w:val="Heading2"/>
      </w:pPr>
      <w:bookmarkStart w:id="3" w:name="_Toc317681472"/>
      <w:r>
        <w:t>Support</w:t>
      </w:r>
      <w:bookmarkEnd w:id="3"/>
    </w:p>
    <w:p w:rsidR="007E5947" w:rsidRDefault="00A66F5D" w:rsidP="007E5947">
      <w:r>
        <w:t>P</w:t>
      </w:r>
      <w:r w:rsidR="00331E65">
        <w:t xml:space="preserve">er our license, you are welcome to modify, add, </w:t>
      </w:r>
      <w:r w:rsidR="00865B5B">
        <w:t>or</w:t>
      </w:r>
      <w:r w:rsidR="00331E65">
        <w:t xml:space="preserve"> reuse any part of the </w:t>
      </w:r>
      <w:r>
        <w:t>CloudStack UI</w:t>
      </w:r>
      <w:r w:rsidR="00331E65">
        <w:t xml:space="preserve"> to suit your needs. However, once modified, </w:t>
      </w:r>
      <w:r w:rsidR="00865B5B">
        <w:t>Cloud.com</w:t>
      </w:r>
      <w:r>
        <w:t>™</w:t>
      </w:r>
      <w:r w:rsidR="00865B5B">
        <w:t xml:space="preserve"> can no longer support any defects result</w:t>
      </w:r>
      <w:r>
        <w:t>ing</w:t>
      </w:r>
      <w:r w:rsidR="00865B5B">
        <w:t xml:space="preserve"> from the customization nor </w:t>
      </w:r>
      <w:r>
        <w:t>can Cloud.com support</w:t>
      </w:r>
      <w:r w:rsidR="00865B5B">
        <w:t xml:space="preserve"> </w:t>
      </w:r>
      <w:r w:rsidR="00B1296C">
        <w:t>any upgrade process to</w:t>
      </w:r>
      <w:r w:rsidR="00865B5B">
        <w:t xml:space="preserve"> future releases of t</w:t>
      </w:r>
      <w:r w:rsidR="00680233">
        <w:t>he</w:t>
      </w:r>
      <w:r w:rsidR="00A15416">
        <w:t xml:space="preserve"> CloudStack Management Server.</w:t>
      </w:r>
    </w:p>
    <w:p w:rsidR="00A15416" w:rsidRDefault="002716BB" w:rsidP="00E870B0">
      <w:pPr>
        <w:pStyle w:val="Heading1"/>
      </w:pPr>
      <w:bookmarkStart w:id="4" w:name="_Toc317681473"/>
      <w:r>
        <w:lastRenderedPageBreak/>
        <w:t>Customization</w:t>
      </w:r>
      <w:bookmarkEnd w:id="4"/>
    </w:p>
    <w:p w:rsidR="00A82820" w:rsidRDefault="00155457" w:rsidP="00A82820">
      <w:r>
        <w:t xml:space="preserve">The CloudStack </w:t>
      </w:r>
      <w:r w:rsidR="00A66F5D">
        <w:t>UI</w:t>
      </w:r>
      <w:r>
        <w:t xml:space="preserve"> is built entirely on HTML</w:t>
      </w:r>
      <w:r w:rsidR="00FE30F4">
        <w:t>/JSP</w:t>
      </w:r>
      <w:r>
        <w:t xml:space="preserve">, CSS, Javascript, and </w:t>
      </w:r>
      <w:r w:rsidR="001F00DE">
        <w:t xml:space="preserve">uses </w:t>
      </w:r>
      <w:r>
        <w:t>jQuery</w:t>
      </w:r>
      <w:r w:rsidR="00F47C62">
        <w:t xml:space="preserve"> 1.4</w:t>
      </w:r>
      <w:r>
        <w:t xml:space="preserve"> as the Javascript Library for all AJAX </w:t>
      </w:r>
      <w:r w:rsidR="00EC52EC">
        <w:t>calls, event handling, and animations.</w:t>
      </w:r>
      <w:r w:rsidR="001F00DE">
        <w:t xml:space="preserve"> </w:t>
      </w:r>
      <w:r w:rsidR="004B22CB">
        <w:t>You can find the</w:t>
      </w:r>
      <w:r w:rsidR="00361677">
        <w:t xml:space="preserve"> latest</w:t>
      </w:r>
      <w:r w:rsidR="004B22CB">
        <w:t xml:space="preserve"> jQuery reference API at </w:t>
      </w:r>
      <w:hyperlink r:id="rId14" w:history="1">
        <w:r w:rsidR="004B22CB" w:rsidRPr="00F66294">
          <w:rPr>
            <w:rStyle w:val="Hyperlink"/>
          </w:rPr>
          <w:t>http://api.jquery.com/</w:t>
        </w:r>
      </w:hyperlink>
      <w:r w:rsidR="00BE1163">
        <w:t>.</w:t>
      </w:r>
      <w:r w:rsidR="00434CE9">
        <w:t xml:space="preserve"> </w:t>
      </w:r>
      <w:r w:rsidR="00A66F5D">
        <w:t>Cloud.com</w:t>
      </w:r>
      <w:r w:rsidR="00434CE9">
        <w:t xml:space="preserve"> recommend</w:t>
      </w:r>
      <w:r w:rsidR="00A66F5D">
        <w:t>s that any changes be made by</w:t>
      </w:r>
      <w:r w:rsidR="00434CE9">
        <w:t xml:space="preserve"> someone with development experience in the listed above technologies.</w:t>
      </w:r>
      <w:r w:rsidR="00FB7CB4">
        <w:t xml:space="preserve"> </w:t>
      </w:r>
      <w:r w:rsidR="00A66F5D">
        <w:t>Cloud.com</w:t>
      </w:r>
      <w:r w:rsidR="00FB7CB4">
        <w:t xml:space="preserve"> also recommend</w:t>
      </w:r>
      <w:r w:rsidR="00A66F5D">
        <w:t>s</w:t>
      </w:r>
      <w:r w:rsidR="00FB7CB4">
        <w:t xml:space="preserve"> using a </w:t>
      </w:r>
      <w:r w:rsidR="00A66F5D">
        <w:t xml:space="preserve">web </w:t>
      </w:r>
      <w:r w:rsidR="00AE5640">
        <w:t>development tool such as Firebug</w:t>
      </w:r>
      <w:r w:rsidR="00A4212F">
        <w:t xml:space="preserve"> for Firefox</w:t>
      </w:r>
      <w:r w:rsidR="00AE5640">
        <w:t xml:space="preserve"> to help inspect the various elements of the UI for easier modification.</w:t>
      </w:r>
    </w:p>
    <w:p w:rsidR="00BE1163" w:rsidRDefault="00BE1163" w:rsidP="00BE1163">
      <w:pPr>
        <w:pStyle w:val="Heading2"/>
      </w:pPr>
      <w:bookmarkStart w:id="5" w:name="_Toc317681474"/>
      <w:r>
        <w:t>Getting Started</w:t>
      </w:r>
      <w:bookmarkEnd w:id="5"/>
    </w:p>
    <w:p w:rsidR="001B7CB5" w:rsidRDefault="00C6124E" w:rsidP="00BE1163">
      <w:r>
        <w:t>To get started, log into your CloudStack Management Server and go to the following directory</w:t>
      </w:r>
      <w:r w:rsidR="00262537">
        <w:t xml:space="preserve"> to find all the files and resources that make up the user interface.</w:t>
      </w:r>
    </w:p>
    <w:p w:rsidR="00BE1163" w:rsidRDefault="00262537" w:rsidP="00262537">
      <w:r w:rsidRPr="00262537">
        <w:t>/usr/share/cloud/management/webapps/client/</w:t>
      </w:r>
    </w:p>
    <w:p w:rsidR="002044A4" w:rsidRDefault="003C33BF" w:rsidP="00262537">
      <w:r>
        <w:t>The following table</w:t>
      </w:r>
      <w:r w:rsidR="0035762F">
        <w:t xml:space="preserve"> will describe all the major file or files located in the directory used to build the user interface.</w:t>
      </w:r>
    </w:p>
    <w:p w:rsidR="00D662B1" w:rsidRDefault="00D662B1" w:rsidP="00262537"/>
    <w:tbl>
      <w:tblPr>
        <w:tblStyle w:val="MediumShading1-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8102"/>
      </w:tblGrid>
      <w:tr w:rsidR="00D216F4" w:rsidTr="00571BF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single" w:sz="4" w:space="0" w:color="auto"/>
              <w:right w:val="none" w:sz="0" w:space="0" w:color="auto"/>
            </w:tcBorders>
          </w:tcPr>
          <w:p w:rsidR="00D216F4" w:rsidRPr="00A66F5D" w:rsidRDefault="00323B05" w:rsidP="00262537">
            <w:pPr>
              <w:rPr>
                <w:rFonts w:asciiTheme="minorHAnsi" w:hAnsiTheme="minorHAnsi" w:cstheme="minorHAnsi"/>
                <w:color w:val="auto"/>
              </w:rPr>
            </w:pPr>
            <w:r>
              <w:rPr>
                <w:rFonts w:asciiTheme="minorHAnsi" w:hAnsiTheme="minorHAnsi" w:cstheme="minorHAnsi"/>
              </w:rPr>
              <w:t>File</w:t>
            </w:r>
          </w:p>
        </w:tc>
        <w:tc>
          <w:tcPr>
            <w:tcW w:w="8102" w:type="dxa"/>
            <w:tcBorders>
              <w:top w:val="none" w:sz="0" w:space="0" w:color="auto"/>
              <w:left w:val="none" w:sz="0" w:space="0" w:color="auto"/>
              <w:bottom w:val="single" w:sz="4" w:space="0" w:color="auto"/>
              <w:right w:val="none" w:sz="0" w:space="0" w:color="auto"/>
            </w:tcBorders>
          </w:tcPr>
          <w:p w:rsidR="00D216F4" w:rsidRPr="00A66F5D" w:rsidRDefault="00323B05" w:rsidP="00262537">
            <w:pPr>
              <w:cnfStyle w:val="100000000000" w:firstRow="1" w:lastRow="0" w:firstColumn="0" w:lastColumn="0" w:oddVBand="0" w:evenVBand="0" w:oddHBand="0" w:evenHBand="0" w:firstRowFirstColumn="0" w:firstRowLastColumn="0" w:lastRowFirstColumn="0" w:lastRowLastColumn="0"/>
              <w:rPr>
                <w:color w:val="auto"/>
              </w:rPr>
            </w:pPr>
            <w:r>
              <w:t>Description</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473113" w:rsidP="00262537">
            <w:r>
              <w:t>i</w:t>
            </w:r>
            <w:r w:rsidR="00D216F4">
              <w:t>ndex.</w:t>
            </w:r>
            <w:r w:rsidR="00AE0676">
              <w:t>jsp</w:t>
            </w:r>
          </w:p>
        </w:tc>
        <w:tc>
          <w:tcPr>
            <w:tcW w:w="8102" w:type="dxa"/>
            <w:tcBorders>
              <w:left w:val="none" w:sz="0" w:space="0" w:color="auto"/>
            </w:tcBorders>
          </w:tcPr>
          <w:p w:rsidR="00D216F4" w:rsidRDefault="00473113" w:rsidP="00262537">
            <w:pPr>
              <w:cnfStyle w:val="000000100000" w:firstRow="0" w:lastRow="0" w:firstColumn="0" w:lastColumn="0" w:oddVBand="0" w:evenVBand="0" w:oddHBand="1" w:evenHBand="0" w:firstRowFirstColumn="0" w:firstRowLastColumn="0" w:lastRowFirstColumn="0" w:lastRowLastColumn="0"/>
            </w:pPr>
            <w:r>
              <w:t>The main HTML</w:t>
            </w:r>
            <w:r w:rsidR="00865E9F">
              <w:t>/JSP</w:t>
            </w:r>
            <w:r>
              <w:t xml:space="preserve"> page. This is where all CSS and Javascripts are specified.</w:t>
            </w:r>
          </w:p>
        </w:tc>
      </w:tr>
      <w:tr w:rsidR="00571BFC" w:rsidTr="00571BF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71BFC" w:rsidRDefault="00571BFC" w:rsidP="00262537">
            <w:r>
              <w:t>favicon.ico</w:t>
            </w:r>
          </w:p>
        </w:tc>
        <w:tc>
          <w:tcPr>
            <w:tcW w:w="8102" w:type="dxa"/>
            <w:tcBorders>
              <w:left w:val="single" w:sz="4" w:space="0" w:color="auto"/>
            </w:tcBorders>
          </w:tcPr>
          <w:p w:rsidR="00571BFC" w:rsidRDefault="00571BFC" w:rsidP="00571BFC">
            <w:pPr>
              <w:cnfStyle w:val="000000010000" w:firstRow="0" w:lastRow="0" w:firstColumn="0" w:lastColumn="0" w:oddVBand="0" w:evenVBand="0" w:oddHBand="0" w:evenHBand="1" w:firstRowFirstColumn="0" w:firstRowLastColumn="0" w:lastRowFirstColumn="0" w:lastRowLastColumn="0"/>
            </w:pPr>
            <w:r>
              <w:t>Default Cloud.com favicon. Replace this to suit your needs.</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473113">
              <w:t>images/*.*</w:t>
            </w:r>
          </w:p>
        </w:tc>
        <w:tc>
          <w:tcPr>
            <w:tcW w:w="8102" w:type="dxa"/>
            <w:tcBorders>
              <w:left w:val="none" w:sz="0" w:space="0" w:color="auto"/>
            </w:tcBorders>
          </w:tcPr>
          <w:p w:rsidR="00D216F4" w:rsidRDefault="00473113" w:rsidP="00913DD0">
            <w:pPr>
              <w:cnfStyle w:val="000000100000" w:firstRow="0" w:lastRow="0" w:firstColumn="0" w:lastColumn="0" w:oddVBand="0" w:evenVBand="0" w:oddHBand="1" w:evenHBand="0" w:firstRowFirstColumn="0" w:firstRowLastColumn="0" w:lastRowFirstColumn="0" w:lastRowLastColumn="0"/>
            </w:pPr>
            <w:r>
              <w:t xml:space="preserve">Folder that contains all the images used by the </w:t>
            </w:r>
            <w:r w:rsidR="00913DD0">
              <w:t>CloudStack UI</w:t>
            </w:r>
            <w:r>
              <w:t>.</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107FEF">
              <w:t>css/main.css</w:t>
            </w:r>
          </w:p>
        </w:tc>
        <w:tc>
          <w:tcPr>
            <w:tcW w:w="8102" w:type="dxa"/>
            <w:tcBorders>
              <w:left w:val="none" w:sz="0" w:space="0" w:color="auto"/>
            </w:tcBorders>
          </w:tcPr>
          <w:p w:rsidR="00D216F4" w:rsidRDefault="00153044" w:rsidP="00913DD0">
            <w:pPr>
              <w:cnfStyle w:val="000000010000" w:firstRow="0" w:lastRow="0" w:firstColumn="0" w:lastColumn="0" w:oddVBand="0" w:evenVBand="0" w:oddHBand="0" w:evenHBand="1" w:firstRowFirstColumn="0" w:firstRowLastColumn="0" w:lastRowFirstColumn="0" w:lastRowLastColumn="0"/>
            </w:pPr>
            <w:r>
              <w:t xml:space="preserve">Main CSS file that contains most of the CSS definitions used by the </w:t>
            </w:r>
            <w:r w:rsidR="00913DD0">
              <w:t>CloudStack UI</w:t>
            </w:r>
            <w:r>
              <w:t>.</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153044">
              <w:t xml:space="preserve">css/ </w:t>
            </w:r>
            <w:r w:rsidR="00FE30F4">
              <w:t>jquery-ui</w:t>
            </w:r>
            <w:r w:rsidR="00153044" w:rsidRPr="00153044">
              <w:t>.custom.css</w:t>
            </w:r>
          </w:p>
        </w:tc>
        <w:tc>
          <w:tcPr>
            <w:tcW w:w="8102" w:type="dxa"/>
            <w:tcBorders>
              <w:left w:val="none" w:sz="0" w:space="0" w:color="auto"/>
            </w:tcBorders>
          </w:tcPr>
          <w:p w:rsidR="00D216F4" w:rsidRDefault="00153044" w:rsidP="00262537">
            <w:pPr>
              <w:cnfStyle w:val="000000100000" w:firstRow="0" w:lastRow="0" w:firstColumn="0" w:lastColumn="0" w:oddVBand="0" w:evenVBand="0" w:oddHBand="1" w:evenHBand="0" w:firstRowFirstColumn="0" w:firstRowLastColumn="0" w:lastRowFirstColumn="0" w:lastRowLastColumn="0"/>
            </w:pPr>
            <w:r>
              <w:t>CSS file used by the jQuery UI library. All default user interface dialog CSS definition are located in this file.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FC7BD6">
            <w:r>
              <w:t>/</w:t>
            </w:r>
            <w:r w:rsidR="00FC7BD6">
              <w:t>custom/*.*</w:t>
            </w:r>
          </w:p>
        </w:tc>
        <w:tc>
          <w:tcPr>
            <w:tcW w:w="8102" w:type="dxa"/>
            <w:tcBorders>
              <w:left w:val="none" w:sz="0" w:space="0" w:color="auto"/>
            </w:tcBorders>
          </w:tcPr>
          <w:p w:rsidR="00D216F4" w:rsidRDefault="00FC7BD6" w:rsidP="00FC7BD6">
            <w:pPr>
              <w:cnfStyle w:val="000000010000" w:firstRow="0" w:lastRow="0" w:firstColumn="0" w:lastColumn="0" w:oddVBand="0" w:evenVBand="0" w:oddHBand="0" w:evenHBand="1" w:firstRowFirstColumn="0" w:firstRowLastColumn="0" w:lastRowFirstColumn="0" w:lastRowLastColumn="0"/>
            </w:pPr>
            <w:r>
              <w:t xml:space="preserve">Directory that includes all the out-of-box custom HTML, CSS, and Javascript for the default UI. </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D56AF0">
              <w:t>jsp/*.jsp</w:t>
            </w:r>
          </w:p>
        </w:tc>
        <w:tc>
          <w:tcPr>
            <w:tcW w:w="8102" w:type="dxa"/>
            <w:tcBorders>
              <w:left w:val="none" w:sz="0" w:space="0" w:color="auto"/>
            </w:tcBorders>
          </w:tcPr>
          <w:p w:rsidR="00D216F4" w:rsidRDefault="00D56AF0" w:rsidP="00FE30F4">
            <w:pPr>
              <w:cnfStyle w:val="000000100000" w:firstRow="0" w:lastRow="0" w:firstColumn="0" w:lastColumn="0" w:oddVBand="0" w:evenVBand="0" w:oddHBand="1" w:evenHBand="0" w:firstRowFirstColumn="0" w:firstRowLastColumn="0" w:lastRowFirstColumn="0" w:lastRowLastColumn="0"/>
            </w:pPr>
            <w:r>
              <w:t>JSP</w:t>
            </w:r>
            <w:r w:rsidR="005D0583">
              <w:t xml:space="preserve"> pages that correspond to each major </w:t>
            </w:r>
            <w:r w:rsidR="00FE30F4">
              <w:t>element</w:t>
            </w:r>
            <w:r w:rsidR="005D0583">
              <w:t xml:space="preserve"> presented in the user interface.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621683" w:rsidP="00262537">
            <w:r>
              <w:t>/script/jquery*.js</w:t>
            </w:r>
          </w:p>
        </w:tc>
        <w:tc>
          <w:tcPr>
            <w:tcW w:w="8102" w:type="dxa"/>
            <w:tcBorders>
              <w:left w:val="none" w:sz="0" w:space="0" w:color="auto"/>
            </w:tcBorders>
          </w:tcPr>
          <w:p w:rsidR="00D216F4" w:rsidRDefault="00621683" w:rsidP="00913DD0">
            <w:pPr>
              <w:cnfStyle w:val="000000010000" w:firstRow="0" w:lastRow="0" w:firstColumn="0" w:lastColumn="0" w:oddVBand="0" w:evenVBand="0" w:oddHBand="0" w:evenHBand="1" w:firstRowFirstColumn="0" w:firstRowLastColumn="0" w:lastRowFirstColumn="0" w:lastRowLastColumn="0"/>
            </w:pPr>
            <w:r>
              <w:t xml:space="preserve">Javascript libraries used by the </w:t>
            </w:r>
            <w:r w:rsidR="00913DD0">
              <w:t>CloudStack UI</w:t>
            </w:r>
            <w:r>
              <w:t>. You should not have to modify any of these files.</w:t>
            </w:r>
          </w:p>
        </w:tc>
      </w:tr>
      <w:tr w:rsidR="00621683"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621683" w:rsidRDefault="00621683" w:rsidP="00262537">
            <w:r>
              <w:t>/script/cloud.core.callback.js</w:t>
            </w:r>
          </w:p>
        </w:tc>
        <w:tc>
          <w:tcPr>
            <w:tcW w:w="8102" w:type="dxa"/>
            <w:tcBorders>
              <w:left w:val="single" w:sz="4" w:space="0" w:color="auto"/>
            </w:tcBorders>
          </w:tcPr>
          <w:p w:rsidR="00621683" w:rsidRDefault="00621683" w:rsidP="00913DD0">
            <w:pPr>
              <w:cnfStyle w:val="000000100000" w:firstRow="0" w:lastRow="0" w:firstColumn="0" w:lastColumn="0" w:oddVBand="0" w:evenVBand="0" w:oddHBand="1" w:evenHBand="0" w:firstRowFirstColumn="0" w:firstRowLastColumn="0" w:lastRowFirstColumn="0" w:lastRowLastColumn="0"/>
            </w:pPr>
            <w:r>
              <w:t xml:space="preserve">Javascript file that you can modify if you wish to integrate the </w:t>
            </w:r>
            <w:r w:rsidR="00913DD0">
              <w:t xml:space="preserve">CloudStack UI </w:t>
            </w:r>
            <w:r>
              <w:t>as a single</w:t>
            </w:r>
            <w:r w:rsidR="00913DD0">
              <w:t xml:space="preserve"> </w:t>
            </w:r>
            <w:r>
              <w:t>sign</w:t>
            </w:r>
            <w:r w:rsidR="00913DD0">
              <w:t>-</w:t>
            </w:r>
            <w:r>
              <w:t xml:space="preserve">on solution with your existing </w:t>
            </w:r>
            <w:r w:rsidR="00913DD0">
              <w:t>website</w:t>
            </w:r>
            <w:r>
              <w:t>/portal.</w:t>
            </w:r>
          </w:p>
        </w:tc>
      </w:tr>
      <w:tr w:rsidR="00816F0F"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816F0F" w:rsidRDefault="00816F0F" w:rsidP="00262537">
            <w:r>
              <w:t>/script/cloud.core.js</w:t>
            </w:r>
          </w:p>
        </w:tc>
        <w:tc>
          <w:tcPr>
            <w:tcW w:w="8102" w:type="dxa"/>
            <w:tcBorders>
              <w:left w:val="single" w:sz="4" w:space="0" w:color="auto"/>
            </w:tcBorders>
          </w:tcPr>
          <w:p w:rsidR="00816F0F" w:rsidRDefault="00816F0F" w:rsidP="00553980">
            <w:pPr>
              <w:cnfStyle w:val="000000010000" w:firstRow="0" w:lastRow="0" w:firstColumn="0" w:lastColumn="0" w:oddVBand="0" w:evenVBand="0" w:oddHBand="0" w:evenHBand="1" w:firstRowFirstColumn="0" w:firstRowLastColumn="0" w:lastRowFirstColumn="0" w:lastRowLastColumn="0"/>
            </w:pPr>
            <w:r>
              <w:t xml:space="preserve">Javascript file that contains the common functions used by the </w:t>
            </w:r>
            <w:r w:rsidR="00913DD0">
              <w:t>CloudStack UI</w:t>
            </w:r>
            <w:r>
              <w:t xml:space="preserve">. </w:t>
            </w:r>
          </w:p>
        </w:tc>
      </w:tr>
      <w:tr w:rsidR="00553980"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53980" w:rsidRPr="004A7EB8" w:rsidRDefault="00553980" w:rsidP="00262537">
            <w:pPr>
              <w:rPr>
                <w:lang w:val="fr-FR"/>
              </w:rPr>
            </w:pPr>
            <w:r w:rsidRPr="004A7EB8">
              <w:rPr>
                <w:lang w:val="fr-FR"/>
              </w:rPr>
              <w:t>/script/cloud.core.init.js</w:t>
            </w:r>
          </w:p>
        </w:tc>
        <w:tc>
          <w:tcPr>
            <w:tcW w:w="8102" w:type="dxa"/>
            <w:tcBorders>
              <w:left w:val="single" w:sz="4" w:space="0" w:color="auto"/>
            </w:tcBorders>
          </w:tcPr>
          <w:p w:rsidR="00553980" w:rsidRDefault="00553980" w:rsidP="00913DD0">
            <w:pPr>
              <w:cnfStyle w:val="000000100000" w:firstRow="0" w:lastRow="0" w:firstColumn="0" w:lastColumn="0" w:oddVBand="0" w:evenVBand="0" w:oddHBand="1" w:evenHBand="0" w:firstRowFirstColumn="0" w:firstRowLastColumn="0" w:lastRowFirstColumn="0" w:lastRowLastColumn="0"/>
            </w:pPr>
            <w:r>
              <w:t xml:space="preserve">Javascript file that contains the default initialization logic for the CloudStack UI. This is also the location where you need to specify the default API URL for AJAX calls if you decide to change the </w:t>
            </w:r>
            <w:r>
              <w:lastRenderedPageBreak/>
              <w:t>default URL.</w:t>
            </w:r>
          </w:p>
        </w:tc>
      </w:tr>
      <w:tr w:rsidR="00367300"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367300" w:rsidRDefault="00367300" w:rsidP="00262537">
            <w:r>
              <w:lastRenderedPageBreak/>
              <w:t>/script/cloud.core.*.js</w:t>
            </w:r>
          </w:p>
        </w:tc>
        <w:tc>
          <w:tcPr>
            <w:tcW w:w="8102" w:type="dxa"/>
            <w:tcBorders>
              <w:left w:val="single" w:sz="4" w:space="0" w:color="auto"/>
            </w:tcBorders>
          </w:tcPr>
          <w:p w:rsidR="00367300" w:rsidRDefault="00367300" w:rsidP="00626B8F">
            <w:pPr>
              <w:cnfStyle w:val="000000010000" w:firstRow="0" w:lastRow="0" w:firstColumn="0" w:lastColumn="0" w:oddVBand="0" w:evenVBand="0" w:oddHBand="0" w:evenHBand="1" w:firstRowFirstColumn="0" w:firstRowLastColumn="0" w:lastRowFirstColumn="0" w:lastRowLastColumn="0"/>
            </w:pPr>
            <w:r>
              <w:t xml:space="preserve">Javascript files that correspond to each major </w:t>
            </w:r>
            <w:r w:rsidR="00626B8F">
              <w:t>element</w:t>
            </w:r>
            <w:r>
              <w:t xml:space="preserve"> presented in the </w:t>
            </w:r>
            <w:r w:rsidR="00913DD0">
              <w:t>CloudStack UI</w:t>
            </w:r>
            <w:r>
              <w:t>.</w:t>
            </w:r>
          </w:p>
        </w:tc>
      </w:tr>
    </w:tbl>
    <w:p w:rsidR="00585C41" w:rsidRDefault="00380EAB" w:rsidP="00380EAB">
      <w:pPr>
        <w:pStyle w:val="Heading2"/>
      </w:pPr>
      <w:bookmarkStart w:id="6" w:name="_Toc317681475"/>
      <w:r>
        <w:t>Simple Branding</w:t>
      </w:r>
      <w:bookmarkEnd w:id="6"/>
    </w:p>
    <w:p w:rsidR="00380EAB" w:rsidRDefault="006F5248" w:rsidP="00380EAB">
      <w:r>
        <w:t>Simple branding is defined as the</w:t>
      </w:r>
      <w:r w:rsidR="002C09B8">
        <w:t xml:space="preserve"> replacement of the header logo and all major color </w:t>
      </w:r>
      <w:r>
        <w:t>schemes</w:t>
      </w:r>
      <w:r w:rsidR="002C09B8">
        <w:t xml:space="preserve"> </w:t>
      </w:r>
      <w:r w:rsidR="00F65744">
        <w:t xml:space="preserve">in </w:t>
      </w:r>
      <w:r w:rsidR="002C09B8">
        <w:t xml:space="preserve">the </w:t>
      </w:r>
      <w:r w:rsidR="00F65744">
        <w:t>CloudStack UI</w:t>
      </w:r>
      <w:r w:rsidR="002C09B8">
        <w:t xml:space="preserve"> to match your </w:t>
      </w:r>
      <w:r>
        <w:t>company’s</w:t>
      </w:r>
      <w:r w:rsidR="002C09B8">
        <w:t xml:space="preserve"> </w:t>
      </w:r>
      <w:r w:rsidR="00F65744">
        <w:t xml:space="preserve">logo and </w:t>
      </w:r>
      <w:r w:rsidR="002C09B8">
        <w:t>colors.</w:t>
      </w:r>
      <w:r>
        <w:t xml:space="preserve"> </w:t>
      </w:r>
      <w:r w:rsidR="00C12E34">
        <w:t>This includes</w:t>
      </w:r>
      <w:r w:rsidR="00245D7C">
        <w:t xml:space="preserve"> modification of the color of the header, tabs, grid header, and all dialogs.</w:t>
      </w:r>
      <w:r w:rsidR="00D60C77">
        <w:t xml:space="preserve"> </w:t>
      </w:r>
      <w:r w:rsidR="00F65744">
        <w:t xml:space="preserve">To make these changes, </w:t>
      </w:r>
      <w:r w:rsidR="0063275A">
        <w:t>use the reference CSS files found in /custom/custom*/css</w:t>
      </w:r>
      <w:r w:rsidR="00D60C77">
        <w:t>.</w:t>
      </w:r>
      <w:r w:rsidR="00505A1A">
        <w:t xml:space="preserve"> </w:t>
      </w:r>
      <w:r w:rsidR="00EE38F8">
        <w:t xml:space="preserve">You can also replace the favicon.ico and </w:t>
      </w:r>
      <w:r w:rsidR="00EE38F8" w:rsidRPr="00EE38F8">
        <w:t>/images/cloud_logo.gif</w:t>
      </w:r>
      <w:r w:rsidR="00EE38F8">
        <w:t xml:space="preserve"> to replace </w:t>
      </w:r>
      <w:r w:rsidR="00F65744">
        <w:t xml:space="preserve">the </w:t>
      </w:r>
      <w:r w:rsidR="00EE38F8">
        <w:t xml:space="preserve">default Cloud.com images. </w:t>
      </w:r>
      <w:r w:rsidR="00F65744">
        <w:t>The</w:t>
      </w:r>
      <w:r w:rsidR="00505A1A">
        <w:t xml:space="preserve"> diagram below </w:t>
      </w:r>
      <w:r w:rsidR="00F65744">
        <w:t xml:space="preserve">identifies </w:t>
      </w:r>
      <w:r w:rsidR="00CD052D">
        <w:t xml:space="preserve">some of </w:t>
      </w:r>
      <w:r w:rsidR="00505A1A">
        <w:t xml:space="preserve">the </w:t>
      </w:r>
      <w:r w:rsidR="00CD052D">
        <w:t>major</w:t>
      </w:r>
      <w:r w:rsidR="00505A1A">
        <w:t xml:space="preserve"> CSS definition</w:t>
      </w:r>
      <w:r w:rsidR="000E4260">
        <w:t>s</w:t>
      </w:r>
      <w:r w:rsidR="00505A1A">
        <w:t xml:space="preserve"> </w:t>
      </w:r>
      <w:r w:rsidR="00F65744">
        <w:t>which are typically modified in simple branding.</w:t>
      </w:r>
    </w:p>
    <w:p w:rsidR="00CD052D" w:rsidRDefault="00CD052D" w:rsidP="00380EAB">
      <w:r>
        <w:rPr>
          <w:noProof/>
          <w:lang w:bidi="ar-SA"/>
        </w:rPr>
        <w:drawing>
          <wp:inline distT="0" distB="0" distL="0" distR="0">
            <wp:extent cx="6295162" cy="4545156"/>
            <wp:effectExtent l="19050" t="0" r="0" b="0"/>
            <wp:docPr id="7" name="Picture 7" descr="C:\Users\will\AppData\Local\Microsoft\Windows\Temporary Internet Files\Content.Word\simple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AppData\Local\Microsoft\Windows\Temporary Internet Files\Content.Word\simplebranding.jpg"/>
                    <pic:cNvPicPr>
                      <a:picLocks noChangeAspect="1" noChangeArrowheads="1"/>
                    </pic:cNvPicPr>
                  </pic:nvPicPr>
                  <pic:blipFill>
                    <a:blip r:embed="rId15" cstate="print"/>
                    <a:stretch>
                      <a:fillRect/>
                    </a:stretch>
                  </pic:blipFill>
                  <pic:spPr bwMode="auto">
                    <a:xfrm>
                      <a:off x="0" y="0"/>
                      <a:ext cx="6295162" cy="4545156"/>
                    </a:xfrm>
                    <a:prstGeom prst="rect">
                      <a:avLst/>
                    </a:prstGeom>
                    <a:noFill/>
                    <a:ln w="9525">
                      <a:noFill/>
                      <a:miter lim="800000"/>
                      <a:headEnd/>
                      <a:tailEnd/>
                    </a:ln>
                  </pic:spPr>
                </pic:pic>
              </a:graphicData>
            </a:graphic>
          </wp:inline>
        </w:drawing>
      </w:r>
    </w:p>
    <w:p w:rsidR="00C72BB0" w:rsidRDefault="00654D30" w:rsidP="003C461A">
      <w:pPr>
        <w:pStyle w:val="Heading2"/>
      </w:pPr>
      <w:bookmarkStart w:id="7" w:name="_Toc317681476"/>
      <w:r>
        <w:t xml:space="preserve">Advanced </w:t>
      </w:r>
      <w:r w:rsidR="002B5EBA">
        <w:t>Customization</w:t>
      </w:r>
      <w:r w:rsidR="00EA736A">
        <w:t>s</w:t>
      </w:r>
      <w:bookmarkEnd w:id="7"/>
    </w:p>
    <w:p w:rsidR="002B5EBA" w:rsidRDefault="0009207B" w:rsidP="002B5EBA">
      <w:r>
        <w:t>The following describes</w:t>
      </w:r>
      <w:r w:rsidR="002B7D1A">
        <w:t xml:space="preserve"> various customizations that can be applied to the user interface.</w:t>
      </w:r>
    </w:p>
    <w:p w:rsidR="00576251" w:rsidRDefault="00576251" w:rsidP="00576251">
      <w:pPr>
        <w:pStyle w:val="Heading3"/>
      </w:pPr>
      <w:bookmarkStart w:id="8" w:name="_Toc317681477"/>
      <w:r>
        <w:t>Changing</w:t>
      </w:r>
      <w:r w:rsidR="00F41DDD">
        <w:t xml:space="preserve"> the</w:t>
      </w:r>
      <w:r>
        <w:t xml:space="preserve"> </w:t>
      </w:r>
      <w:r w:rsidR="00E56629">
        <w:t>API</w:t>
      </w:r>
      <w:r w:rsidR="003B73D5">
        <w:t xml:space="preserve"> URL</w:t>
      </w:r>
      <w:bookmarkEnd w:id="8"/>
    </w:p>
    <w:p w:rsidR="00E56629" w:rsidRDefault="00472F0C" w:rsidP="00576251">
      <w:r>
        <w:t>The default</w:t>
      </w:r>
      <w:r w:rsidR="00E56629">
        <w:t xml:space="preserve"> h</w:t>
      </w:r>
      <w:r>
        <w:t xml:space="preserve">ost URL on a new installation of the CloudStack Management Service is </w:t>
      </w:r>
      <w:r w:rsidR="003028FE">
        <w:t>http://&lt;server&gt;:&lt;port&gt;/client.</w:t>
      </w:r>
      <w:r w:rsidR="003B73D5">
        <w:t xml:space="preserve"> </w:t>
      </w:r>
      <w:r w:rsidR="00E56629">
        <w:t xml:space="preserve">Please refer to </w:t>
      </w:r>
      <w:hyperlink r:id="rId16" w:history="1">
        <w:r w:rsidR="00E56629" w:rsidRPr="00F66294">
          <w:rPr>
            <w:rStyle w:val="Hyperlink"/>
          </w:rPr>
          <w:t>http://tomcat.apache.org/tomcat-5.5-doc/index.html</w:t>
        </w:r>
      </w:hyperlink>
      <w:r w:rsidR="00E56629">
        <w:t xml:space="preserve"> for documentation on how to change default host URL.</w:t>
      </w:r>
    </w:p>
    <w:p w:rsidR="00E56629" w:rsidRDefault="00E04DF4" w:rsidP="00576251">
      <w:r>
        <w:t>An API URL may need to be changed for the following reasons.</w:t>
      </w:r>
    </w:p>
    <w:p w:rsidR="00B729BF" w:rsidRDefault="00E04DF4" w:rsidP="00B729BF">
      <w:pPr>
        <w:pStyle w:val="BulletedList"/>
      </w:pPr>
      <w:r>
        <w:lastRenderedPageBreak/>
        <w:t>The</w:t>
      </w:r>
      <w:r w:rsidR="00E56629">
        <w:t xml:space="preserve"> default configuration of the Tomcat engine</w:t>
      </w:r>
      <w:r>
        <w:t xml:space="preserve"> has been changed</w:t>
      </w:r>
      <w:r w:rsidR="002C07ED">
        <w:t xml:space="preserve"> to your desired URL.</w:t>
      </w:r>
    </w:p>
    <w:p w:rsidR="00B729BF" w:rsidRDefault="00E56629" w:rsidP="00B729BF">
      <w:pPr>
        <w:pStyle w:val="BulletedList"/>
      </w:pPr>
      <w:r>
        <w:t>You have a load balancer or proxy server that is fronting a public host URL that is different from what is currently configured as the default API URL.</w:t>
      </w:r>
    </w:p>
    <w:p w:rsidR="00780C73" w:rsidRDefault="00780C73" w:rsidP="00576251">
      <w:r>
        <w:t xml:space="preserve">If at any point the public </w:t>
      </w:r>
      <w:r w:rsidR="00F15B5D">
        <w:t>API</w:t>
      </w:r>
      <w:r>
        <w:t xml:space="preserve"> URL is different than what is configured by default</w:t>
      </w:r>
      <w:r w:rsidR="003E15C3">
        <w:t xml:space="preserve">, </w:t>
      </w:r>
      <w:r w:rsidR="00470AA6">
        <w:t>you will need to</w:t>
      </w:r>
      <w:r>
        <w:t xml:space="preserve"> reconfigure your setup</w:t>
      </w:r>
      <w:r w:rsidR="00470AA6">
        <w:t xml:space="preserve"> by changing the API path and modifying the cloud.core</w:t>
      </w:r>
      <w:r w:rsidR="00926DDA">
        <w:t>.init</w:t>
      </w:r>
      <w:r w:rsidR="00470AA6">
        <w:t>.js file</w:t>
      </w:r>
      <w:r>
        <w:t>.</w:t>
      </w:r>
      <w:r w:rsidR="00470AA6">
        <w:t xml:space="preserve"> Use the following sections to make these changes.</w:t>
      </w:r>
    </w:p>
    <w:p w:rsidR="00B729BF" w:rsidRDefault="00D50147" w:rsidP="00B729BF">
      <w:pPr>
        <w:pStyle w:val="Heading4"/>
      </w:pPr>
      <w:r>
        <w:t xml:space="preserve">To </w:t>
      </w:r>
      <w:r w:rsidR="00DC4D75">
        <w:t>Edit</w:t>
      </w:r>
      <w:r>
        <w:t xml:space="preserve"> the API </w:t>
      </w:r>
      <w:r w:rsidR="00DC4D75">
        <w:t>P</w:t>
      </w:r>
      <w:r>
        <w:t>ath</w:t>
      </w:r>
    </w:p>
    <w:p w:rsidR="003B635E" w:rsidRDefault="003A0252" w:rsidP="00576251">
      <w:r>
        <w:t>By default, the API URL</w:t>
      </w:r>
      <w:r w:rsidR="0090579A">
        <w:t xml:space="preserve"> as configured in the user interface</w:t>
      </w:r>
      <w:r>
        <w:t xml:space="preserve"> is “client/api”</w:t>
      </w:r>
      <w:r w:rsidR="002E6FEF">
        <w:t xml:space="preserve"> which is relative to the default host DNS/IP</w:t>
      </w:r>
      <w:r>
        <w:t xml:space="preserve">. If you would like to change </w:t>
      </w:r>
      <w:r w:rsidR="003B635E">
        <w:t>API</w:t>
      </w:r>
      <w:r w:rsidR="005C7B05">
        <w:t xml:space="preserve"> path</w:t>
      </w:r>
      <w:r w:rsidR="00B513AE">
        <w:t xml:space="preserve">, </w:t>
      </w:r>
      <w:r w:rsidR="003B635E">
        <w:t>use the following steps.</w:t>
      </w:r>
      <w:r w:rsidR="00B513AE">
        <w:t xml:space="preserve"> </w:t>
      </w:r>
    </w:p>
    <w:p w:rsidR="00B729BF" w:rsidRPr="00B729BF" w:rsidRDefault="003B635E" w:rsidP="00B729BF">
      <w:pPr>
        <w:pStyle w:val="NumberedList"/>
      </w:pPr>
      <w:r>
        <w:t>E</w:t>
      </w:r>
      <w:r w:rsidR="00B513AE">
        <w:t>dit the following file</w:t>
      </w:r>
      <w:r w:rsidR="00513FF4">
        <w:t>.</w:t>
      </w:r>
    </w:p>
    <w:p w:rsidR="00B729BF" w:rsidRDefault="003E15C3" w:rsidP="00B729BF">
      <w:pPr>
        <w:pStyle w:val="Code"/>
      </w:pPr>
      <w:r w:rsidRPr="003E15C3">
        <w:t>/usr/share/cloud/management/webapps/client/WEB-INF</w:t>
      </w:r>
      <w:r>
        <w:t>/web.xml</w:t>
      </w:r>
    </w:p>
    <w:p w:rsidR="00B729BF" w:rsidRDefault="003E15C3" w:rsidP="00B729BF">
      <w:pPr>
        <w:pStyle w:val="NumberedList"/>
      </w:pPr>
      <w:r>
        <w:t>Within the file, find the following XML tag:</w:t>
      </w:r>
    </w:p>
    <w:p w:rsidR="00B729BF" w:rsidRDefault="003E15C3" w:rsidP="00B729BF">
      <w:pPr>
        <w:pStyle w:val="Code"/>
      </w:pPr>
      <w:r w:rsidRPr="003E15C3">
        <w:t>&lt;servlet-mapping&gt;</w:t>
      </w:r>
    </w:p>
    <w:p w:rsidR="00B729BF" w:rsidRDefault="003E15C3" w:rsidP="00B729BF">
      <w:pPr>
        <w:pStyle w:val="Code"/>
      </w:pPr>
      <w:r w:rsidRPr="003E15C3">
        <w:t xml:space="preserve">         &lt;servlet-name&gt;apiServlet&lt;/servlet-name&gt;</w:t>
      </w:r>
    </w:p>
    <w:p w:rsidR="00B729BF" w:rsidRDefault="003E15C3" w:rsidP="00B729BF">
      <w:pPr>
        <w:pStyle w:val="Code"/>
      </w:pPr>
      <w:r w:rsidRPr="003E15C3">
        <w:t xml:space="preserve">         &lt;url-pattern&gt;/api/*&lt;/url-pattern&gt;</w:t>
      </w:r>
    </w:p>
    <w:p w:rsidR="00B729BF" w:rsidRDefault="003E15C3" w:rsidP="00B729BF">
      <w:pPr>
        <w:pStyle w:val="Code"/>
      </w:pPr>
      <w:r w:rsidRPr="003E15C3">
        <w:t>&lt;/servlet-mapping&gt;</w:t>
      </w:r>
    </w:p>
    <w:p w:rsidR="00B729BF" w:rsidRDefault="003E15C3" w:rsidP="00B729BF">
      <w:pPr>
        <w:pStyle w:val="NumberedList"/>
      </w:pPr>
      <w:r>
        <w:t>Change the &lt;url-pattern&gt; tag to the desired API URL.</w:t>
      </w:r>
    </w:p>
    <w:p w:rsidR="00E871A6" w:rsidRPr="00E85082" w:rsidRDefault="003B635E" w:rsidP="00E85082">
      <w:r>
        <w:t>Once you have changed the API path, proceed to the next section for steps to modify the cloud.core.</w:t>
      </w:r>
      <w:r w:rsidR="00B240CD">
        <w:t>init.</w:t>
      </w:r>
      <w:r>
        <w:t>js file.</w:t>
      </w:r>
    </w:p>
    <w:p w:rsidR="00B729BF" w:rsidRPr="00B729BF" w:rsidRDefault="00470AA6" w:rsidP="00B729BF">
      <w:pPr>
        <w:pStyle w:val="Heading4"/>
        <w:rPr>
          <w:b w:val="0"/>
        </w:rPr>
      </w:pPr>
      <w:r>
        <w:t xml:space="preserve">To </w:t>
      </w:r>
      <w:r w:rsidR="00DC4D75">
        <w:t>M</w:t>
      </w:r>
      <w:r w:rsidR="003B635E">
        <w:t>odify</w:t>
      </w:r>
      <w:r>
        <w:t xml:space="preserve"> the cloud.core.</w:t>
      </w:r>
      <w:r w:rsidR="00E21308">
        <w:t>init.</w:t>
      </w:r>
      <w:r>
        <w:t xml:space="preserve">js </w:t>
      </w:r>
      <w:r w:rsidR="00DC4D75">
        <w:t>F</w:t>
      </w:r>
      <w:r>
        <w:t>ile</w:t>
      </w:r>
    </w:p>
    <w:p w:rsidR="003B635E" w:rsidRDefault="002E6FEF" w:rsidP="007E5947">
      <w:r>
        <w:t>If the default API URL has changed from “</w:t>
      </w:r>
      <w:r w:rsidR="009701D6">
        <w:t xml:space="preserve">client/api”, </w:t>
      </w:r>
      <w:r w:rsidR="003B635E">
        <w:t>use the following steps to modify the cloud.core.</w:t>
      </w:r>
      <w:r w:rsidR="00B240CD">
        <w:t>init.</w:t>
      </w:r>
      <w:r w:rsidR="003B635E">
        <w:t>js file.</w:t>
      </w:r>
    </w:p>
    <w:p w:rsidR="00B729BF" w:rsidRDefault="003B635E" w:rsidP="00035642">
      <w:pPr>
        <w:pStyle w:val="NumberedList"/>
        <w:numPr>
          <w:ilvl w:val="0"/>
          <w:numId w:val="4"/>
        </w:numPr>
      </w:pPr>
      <w:r>
        <w:t>E</w:t>
      </w:r>
      <w:r w:rsidR="009701D6">
        <w:t>dit the following file</w:t>
      </w:r>
      <w:r>
        <w:t>.</w:t>
      </w:r>
    </w:p>
    <w:p w:rsidR="00B729BF" w:rsidRDefault="009701D6" w:rsidP="00B729BF">
      <w:pPr>
        <w:pStyle w:val="Code"/>
      </w:pPr>
      <w:r>
        <w:t>/usr/share/cloud/management/webapps/client/scripts/cloud.core.</w:t>
      </w:r>
      <w:r w:rsidR="00B240CD">
        <w:t>init.</w:t>
      </w:r>
      <w:r>
        <w:t>js</w:t>
      </w:r>
    </w:p>
    <w:p w:rsidR="00B729BF" w:rsidRDefault="00EC1CF3" w:rsidP="00B729BF">
      <w:pPr>
        <w:pStyle w:val="NumberedList"/>
      </w:pPr>
      <w:r>
        <w:t>F</w:t>
      </w:r>
      <w:r w:rsidR="009C5DF5">
        <w:t>ind the following jQuery definition</w:t>
      </w:r>
      <w:r>
        <w:t xml:space="preserve"> in the file</w:t>
      </w:r>
      <w:r w:rsidR="009C5DF5">
        <w:t>:</w:t>
      </w:r>
    </w:p>
    <w:p w:rsidR="009226EA" w:rsidRDefault="009226EA" w:rsidP="009226EA">
      <w:pPr>
        <w:pStyle w:val="Code"/>
      </w:pPr>
      <w:r>
        <w:t>$.ajaxSetup({</w:t>
      </w:r>
    </w:p>
    <w:p w:rsidR="009226EA" w:rsidRDefault="009226EA" w:rsidP="009226EA">
      <w:pPr>
        <w:pStyle w:val="Code"/>
      </w:pPr>
      <w:r>
        <w:tab/>
        <w:t>url: "</w:t>
      </w:r>
      <w:r w:rsidRPr="00F03627">
        <w:rPr>
          <w:b/>
          <w:color w:val="FF0000"/>
        </w:rPr>
        <w:t>/client/api</w:t>
      </w:r>
      <w:r>
        <w:t>",</w:t>
      </w:r>
    </w:p>
    <w:p w:rsidR="009226EA" w:rsidRDefault="009226EA" w:rsidP="009226EA">
      <w:pPr>
        <w:pStyle w:val="Code"/>
      </w:pPr>
      <w:r>
        <w:tab/>
        <w:t>dataType: "json",</w:t>
      </w:r>
    </w:p>
    <w:p w:rsidR="009226EA" w:rsidRDefault="009226EA" w:rsidP="009226EA">
      <w:pPr>
        <w:pStyle w:val="Code"/>
      </w:pPr>
      <w:r>
        <w:tab/>
        <w:t>cache: false,</w:t>
      </w:r>
    </w:p>
    <w:p w:rsidR="009226EA" w:rsidRDefault="009226EA" w:rsidP="009226EA">
      <w:pPr>
        <w:pStyle w:val="Code"/>
      </w:pPr>
      <w:r>
        <w:tab/>
        <w:t>error: function(XMLHttpResponse) {</w:t>
      </w:r>
    </w:p>
    <w:p w:rsidR="009226EA" w:rsidRDefault="009226EA" w:rsidP="009226EA">
      <w:pPr>
        <w:pStyle w:val="Code"/>
      </w:pPr>
      <w:r>
        <w:tab/>
      </w:r>
      <w:r>
        <w:tab/>
        <w:t>handleError(XMLHttpResponse);</w:t>
      </w:r>
    </w:p>
    <w:p w:rsidR="009226EA" w:rsidRDefault="009226EA" w:rsidP="009226EA">
      <w:pPr>
        <w:pStyle w:val="Code"/>
      </w:pPr>
      <w:r>
        <w:tab/>
        <w:t>},</w:t>
      </w:r>
    </w:p>
    <w:p w:rsidR="009226EA" w:rsidRDefault="009226EA" w:rsidP="009226EA">
      <w:pPr>
        <w:pStyle w:val="Code"/>
      </w:pPr>
      <w:r>
        <w:tab/>
        <w:t>beforeSend: function(XMLHttpRequest) {</w:t>
      </w:r>
    </w:p>
    <w:p w:rsidR="009226EA" w:rsidRDefault="009226EA" w:rsidP="009226EA">
      <w:pPr>
        <w:pStyle w:val="Code"/>
      </w:pPr>
      <w:r>
        <w:tab/>
      </w:r>
      <w:r>
        <w:tab/>
        <w:t>if (g_mySession == $.cookie("JSESSIONID")) {</w:t>
      </w:r>
    </w:p>
    <w:p w:rsidR="009226EA" w:rsidRDefault="009226EA" w:rsidP="009226EA">
      <w:pPr>
        <w:pStyle w:val="Code"/>
      </w:pPr>
      <w:r>
        <w:tab/>
      </w:r>
      <w:r>
        <w:tab/>
      </w:r>
      <w:r>
        <w:tab/>
        <w:t>return true;</w:t>
      </w:r>
    </w:p>
    <w:p w:rsidR="009226EA" w:rsidRDefault="009226EA" w:rsidP="009226EA">
      <w:pPr>
        <w:pStyle w:val="Code"/>
      </w:pPr>
      <w:r>
        <w:tab/>
      </w:r>
      <w:r>
        <w:tab/>
        <w:t>} else {</w:t>
      </w:r>
    </w:p>
    <w:p w:rsidR="009226EA" w:rsidRDefault="009226EA" w:rsidP="009226EA">
      <w:pPr>
        <w:pStyle w:val="Code"/>
      </w:pPr>
      <w:r>
        <w:tab/>
      </w:r>
      <w:r>
        <w:tab/>
      </w:r>
      <w:r>
        <w:tab/>
        <w:t>$("#dialog_session_expired").dialog("open");</w:t>
      </w:r>
    </w:p>
    <w:p w:rsidR="009226EA" w:rsidRDefault="009226EA" w:rsidP="009226EA">
      <w:pPr>
        <w:pStyle w:val="Code"/>
      </w:pPr>
      <w:r>
        <w:tab/>
      </w:r>
      <w:r>
        <w:tab/>
      </w:r>
      <w:r>
        <w:tab/>
        <w:t>return false;</w:t>
      </w:r>
    </w:p>
    <w:p w:rsidR="009226EA" w:rsidRDefault="009226EA" w:rsidP="009226EA">
      <w:pPr>
        <w:pStyle w:val="Code"/>
      </w:pPr>
      <w:r>
        <w:tab/>
      </w:r>
      <w:r>
        <w:tab/>
        <w:t>}</w:t>
      </w:r>
    </w:p>
    <w:p w:rsidR="009226EA" w:rsidRDefault="009226EA" w:rsidP="009226EA">
      <w:pPr>
        <w:pStyle w:val="Code"/>
      </w:pPr>
      <w:r>
        <w:tab/>
        <w:t>}</w:t>
      </w:r>
      <w:r>
        <w:tab/>
      </w:r>
      <w:r>
        <w:tab/>
      </w:r>
    </w:p>
    <w:p w:rsidR="009226EA" w:rsidRDefault="009226EA" w:rsidP="009226EA">
      <w:pPr>
        <w:pStyle w:val="Code"/>
      </w:pPr>
      <w:r>
        <w:t>});</w:t>
      </w:r>
    </w:p>
    <w:p w:rsidR="00B729BF" w:rsidRDefault="000E004F" w:rsidP="00B729BF">
      <w:pPr>
        <w:pStyle w:val="NumberedList"/>
      </w:pPr>
      <w:r>
        <w:t xml:space="preserve">Modify the </w:t>
      </w:r>
      <w:r w:rsidR="00FF236E">
        <w:t>URL</w:t>
      </w:r>
      <w:r>
        <w:t xml:space="preserve"> option </w:t>
      </w:r>
      <w:r w:rsidR="00FF236E">
        <w:t>(this option is</w:t>
      </w:r>
      <w:r w:rsidR="003028FE">
        <w:t xml:space="preserve"> </w:t>
      </w:r>
      <w:r w:rsidR="00F03627">
        <w:t xml:space="preserve">highlighted in red </w:t>
      </w:r>
      <w:r w:rsidR="003028FE">
        <w:t xml:space="preserve">in </w:t>
      </w:r>
      <w:r w:rsidR="00FF236E">
        <w:t>the above example)</w:t>
      </w:r>
      <w:r>
        <w:t xml:space="preserve"> to your desired URL.</w:t>
      </w:r>
      <w:r w:rsidR="00A848CB">
        <w:t xml:space="preserve"> </w:t>
      </w:r>
    </w:p>
    <w:p w:rsidR="00AB45E4" w:rsidRDefault="00A848CB" w:rsidP="00C91A85">
      <w:r>
        <w:lastRenderedPageBreak/>
        <w:t xml:space="preserve">Once this has been modified, all subsequent AJAX calls will be made to the new URL. </w:t>
      </w:r>
      <w:r w:rsidR="00246D5A">
        <w:t>You may need to re</w:t>
      </w:r>
      <w:r w:rsidR="00C67BFD">
        <w:t xml:space="preserve">fresh </w:t>
      </w:r>
      <w:r w:rsidR="00CA0B54">
        <w:t>the</w:t>
      </w:r>
      <w:r w:rsidR="00C67BFD">
        <w:t xml:space="preserve"> browser to update any cached</w:t>
      </w:r>
      <w:r w:rsidR="00246D5A">
        <w:t xml:space="preserve"> Javascript</w:t>
      </w:r>
      <w:r w:rsidR="000D1024">
        <w:t xml:space="preserve"> files</w:t>
      </w:r>
      <w:r w:rsidR="00246D5A">
        <w:t xml:space="preserve"> for the new settings to take place.</w:t>
      </w:r>
    </w:p>
    <w:p w:rsidR="00CD5986" w:rsidRDefault="00CD5986" w:rsidP="00CD5986">
      <w:pPr>
        <w:pStyle w:val="Heading3"/>
      </w:pPr>
      <w:bookmarkStart w:id="9" w:name="_Toc317681478"/>
      <w:r>
        <w:t>Localization</w:t>
      </w:r>
      <w:bookmarkEnd w:id="9"/>
    </w:p>
    <w:p w:rsidR="00C15321" w:rsidRDefault="00A2165C" w:rsidP="00C15321">
      <w:r>
        <w:t>The process of localizing the</w:t>
      </w:r>
      <w:r w:rsidR="00C15321">
        <w:t xml:space="preserve"> CloudStack User Interface requires a two step process:</w:t>
      </w:r>
    </w:p>
    <w:p w:rsidR="00C15321" w:rsidRDefault="00C15321" w:rsidP="00C15321">
      <w:pPr>
        <w:pStyle w:val="NumberedList"/>
        <w:numPr>
          <w:ilvl w:val="0"/>
          <w:numId w:val="16"/>
        </w:numPr>
      </w:pPr>
      <w:r>
        <w:t>Add</w:t>
      </w:r>
      <w:r w:rsidR="00D22168">
        <w:t>ing</w:t>
      </w:r>
      <w:r>
        <w:t xml:space="preserve"> a new properties file for the language you wish to localize your UI to.  The file must be copied over to the following directory in your management server: /usr/share/cloud/management/webapps/client/WEB-INF/classes/resources.  The default installation of CloudStack contains sample property files for simplified Chinese, Japanese,</w:t>
      </w:r>
      <w:r w:rsidR="00D22168">
        <w:t xml:space="preserve"> and Spanish.  </w:t>
      </w:r>
      <w:r w:rsidR="00BA77EF">
        <w:t>Simply make a copy of messages.properties and rename the new file  using t</w:t>
      </w:r>
      <w:r w:rsidR="00D22168">
        <w:t>he naming convention</w:t>
      </w:r>
      <w:r>
        <w:t xml:space="preserve"> </w:t>
      </w:r>
      <w:r w:rsidR="00BA77EF">
        <w:t>of</w:t>
      </w:r>
      <w:r w:rsidR="00D22168">
        <w:t xml:space="preserve"> messages_&lt;lang_code&gt;_&lt;country_</w:t>
      </w:r>
      <w:r>
        <w:t>code&gt;.properties.</w:t>
      </w:r>
      <w:r w:rsidR="00BA77EF">
        <w:t xml:space="preserve">  Edit the file and translate the English text to your language of choice.</w:t>
      </w:r>
    </w:p>
    <w:p w:rsidR="00C15321" w:rsidRDefault="00C15321" w:rsidP="00C15321">
      <w:pPr>
        <w:pStyle w:val="NumberedList"/>
        <w:numPr>
          <w:ilvl w:val="0"/>
          <w:numId w:val="0"/>
        </w:numPr>
        <w:ind w:left="720"/>
      </w:pPr>
      <w:r>
        <w:t xml:space="preserve">The valid language codes can be found </w:t>
      </w:r>
      <w:r w:rsidRPr="00C15321">
        <w:t xml:space="preserve">at </w:t>
      </w:r>
      <w:hyperlink r:id="rId17" w:history="1">
        <w:r w:rsidRPr="00C15321">
          <w:t>http://www.ics.uci.edu/pub/ietf/http/related/iso639.txt</w:t>
        </w:r>
      </w:hyperlink>
      <w:r>
        <w:t>.</w:t>
      </w:r>
    </w:p>
    <w:p w:rsidR="00C15321" w:rsidRDefault="00C15321" w:rsidP="00C15321">
      <w:pPr>
        <w:ind w:firstLine="720"/>
      </w:pPr>
      <w:r>
        <w:t xml:space="preserve">The valid country codes can be found at </w:t>
      </w:r>
      <w:hyperlink r:id="rId18" w:history="1">
        <w:r w:rsidRPr="00C15321">
          <w:t>http://www.chemie.fu-berlin.de/diverse/doc/ISO_3166.html</w:t>
        </w:r>
      </w:hyperlink>
      <w:r>
        <w:t>.</w:t>
      </w:r>
    </w:p>
    <w:p w:rsidR="00C15321" w:rsidRDefault="004C1FFA" w:rsidP="00D22168">
      <w:pPr>
        <w:pStyle w:val="NumberedList"/>
        <w:numPr>
          <w:ilvl w:val="0"/>
          <w:numId w:val="16"/>
        </w:numPr>
      </w:pPr>
      <w:r>
        <w:t>The second thing that is required is to make sure that you set the cookie, “lang” to be</w:t>
      </w:r>
      <w:r w:rsidR="00A03D9E">
        <w:t xml:space="preserve"> your language + country code.  You can either modify the current UI to accommodate the new language or just ensure that you set the cookie yourself.</w:t>
      </w:r>
      <w:r w:rsidR="00BA77EF">
        <w:t xml:space="preserve">  To modify the UI, you would need to edit index.jsp, find the language drop down menu by searching for “lang_menu”, and finally adding a new &lt;li&gt; item to match your new language.</w:t>
      </w:r>
    </w:p>
    <w:p w:rsidR="00A03D9E" w:rsidRDefault="00A03D9E" w:rsidP="00A03D9E">
      <w:pPr>
        <w:pStyle w:val="NumberedList"/>
        <w:numPr>
          <w:ilvl w:val="0"/>
          <w:numId w:val="0"/>
        </w:numPr>
        <w:ind w:left="720" w:hanging="360"/>
      </w:pPr>
    </w:p>
    <w:p w:rsidR="00A03D9E" w:rsidRDefault="00A03D9E" w:rsidP="00A03D9E">
      <w:pPr>
        <w:pStyle w:val="NumberedList"/>
        <w:numPr>
          <w:ilvl w:val="0"/>
          <w:numId w:val="0"/>
        </w:numPr>
      </w:pPr>
      <w:r>
        <w:t>Example:</w:t>
      </w:r>
    </w:p>
    <w:p w:rsidR="00A03D9E" w:rsidRDefault="00A03D9E" w:rsidP="00A03D9E">
      <w:pPr>
        <w:pStyle w:val="NumberedList"/>
        <w:numPr>
          <w:ilvl w:val="0"/>
          <w:numId w:val="0"/>
        </w:numPr>
      </w:pPr>
      <w:r>
        <w:t>For</w:t>
      </w:r>
      <w:r w:rsidR="00BA77EF">
        <w:t xml:space="preserve"> example, if you wish to add a French localization, you would make a copy of messages.properties and rename it to messages_fr.properties.  Edit the new file and translate the English text.  You would then edit index.jsp, and add &lt;li id="fr</w:t>
      </w:r>
      <w:r w:rsidR="00BA77EF" w:rsidRPr="00BA77EF">
        <w:t>"&gt;&lt;fmt:message key="label.lang.</w:t>
      </w:r>
      <w:r w:rsidR="00BA77EF">
        <w:t>french</w:t>
      </w:r>
      <w:r w:rsidR="00BA77EF" w:rsidRPr="00BA77EF">
        <w:t>"/&gt;&lt;/li&gt;</w:t>
      </w:r>
      <w:r w:rsidR="00BA77EF">
        <w:t xml:space="preserve"> to the dropdown menu.</w:t>
      </w:r>
    </w:p>
    <w:p w:rsidR="00CD5986" w:rsidRPr="00CD5986" w:rsidRDefault="00A2165C" w:rsidP="00C15321">
      <w:pPr>
        <w:pStyle w:val="NumberedList"/>
        <w:numPr>
          <w:ilvl w:val="0"/>
          <w:numId w:val="0"/>
        </w:numPr>
        <w:ind w:left="720" w:hanging="360"/>
      </w:pPr>
      <w:r>
        <w:t xml:space="preserve"> </w:t>
      </w:r>
    </w:p>
    <w:p w:rsidR="00AD123A" w:rsidRDefault="00AD123A" w:rsidP="00AD123A">
      <w:pPr>
        <w:pStyle w:val="Heading3"/>
      </w:pPr>
      <w:bookmarkStart w:id="10" w:name="_Toc317681479"/>
      <w:r>
        <w:t>Changing Session Timeout</w:t>
      </w:r>
      <w:bookmarkEnd w:id="10"/>
    </w:p>
    <w:p w:rsidR="00AD123A" w:rsidRDefault="00AD123A" w:rsidP="00AD123A">
      <w:r>
        <w:t>The default session timeout for the User Interface is 30 minutes as configured within Tomcat.  If you wish to increase this timeout period, use the following steps.</w:t>
      </w:r>
    </w:p>
    <w:p w:rsidR="00AD123A" w:rsidRPr="00B729BF" w:rsidRDefault="00AD123A" w:rsidP="00AD123A">
      <w:pPr>
        <w:pStyle w:val="NumberedList"/>
        <w:numPr>
          <w:ilvl w:val="0"/>
          <w:numId w:val="11"/>
        </w:numPr>
      </w:pPr>
      <w:r>
        <w:t>Edit the following file.</w:t>
      </w:r>
    </w:p>
    <w:p w:rsidR="00AD123A" w:rsidRDefault="00AD123A" w:rsidP="00AD123A">
      <w:pPr>
        <w:pStyle w:val="Code"/>
      </w:pPr>
      <w:r w:rsidRPr="003E15C3">
        <w:t>/usr/share/cloud/management/webapps/client/WEB-INF</w:t>
      </w:r>
      <w:r>
        <w:t>/web.xml</w:t>
      </w:r>
    </w:p>
    <w:p w:rsidR="00AD123A" w:rsidRDefault="00AD123A" w:rsidP="00AD123A">
      <w:pPr>
        <w:pStyle w:val="NumberedList"/>
      </w:pPr>
      <w:r>
        <w:t>Within the file, add the following XML tag or modify if it’s already there to the desired timeout period in minutes:</w:t>
      </w:r>
    </w:p>
    <w:p w:rsidR="00AD123A" w:rsidRDefault="00AD123A" w:rsidP="00AD123A">
      <w:pPr>
        <w:pStyle w:val="Code"/>
      </w:pPr>
      <w:r>
        <w:t>&lt;session-config</w:t>
      </w:r>
      <w:r w:rsidRPr="003E15C3">
        <w:t>&gt;</w:t>
      </w:r>
    </w:p>
    <w:p w:rsidR="00AD123A" w:rsidRDefault="00AD123A" w:rsidP="00AD123A">
      <w:pPr>
        <w:pStyle w:val="Code"/>
      </w:pPr>
      <w:r w:rsidRPr="003E15C3">
        <w:t xml:space="preserve">         &lt;</w:t>
      </w:r>
      <w:r>
        <w:t>session-timeout&gt;60&lt;/session-timeout</w:t>
      </w:r>
      <w:r w:rsidRPr="003E15C3">
        <w:t>&gt;</w:t>
      </w:r>
    </w:p>
    <w:p w:rsidR="00AD123A" w:rsidRDefault="00AD123A" w:rsidP="00AD123A">
      <w:pPr>
        <w:pStyle w:val="Code"/>
      </w:pPr>
      <w:r w:rsidRPr="003E15C3">
        <w:t>&lt;/</w:t>
      </w:r>
      <w:r w:rsidRPr="00A61106">
        <w:t xml:space="preserve"> </w:t>
      </w:r>
      <w:r>
        <w:t>session-config</w:t>
      </w:r>
      <w:r w:rsidRPr="003E15C3">
        <w:t>&gt;</w:t>
      </w:r>
    </w:p>
    <w:p w:rsidR="00AD123A" w:rsidRDefault="00AD123A" w:rsidP="00AD123A">
      <w:pPr>
        <w:pStyle w:val="NumberedList"/>
      </w:pPr>
      <w:r>
        <w:t>Reboot the Tomcat container:</w:t>
      </w:r>
    </w:p>
    <w:p w:rsidR="00AD123A" w:rsidRDefault="00AD123A" w:rsidP="00AD123A">
      <w:pPr>
        <w:pStyle w:val="Code"/>
      </w:pPr>
      <w:r>
        <w:t># service cloud-management restart</w:t>
      </w:r>
    </w:p>
    <w:p w:rsidR="00297434" w:rsidRDefault="00DA47D8" w:rsidP="00716C6A">
      <w:pPr>
        <w:pStyle w:val="Heading2"/>
      </w:pPr>
      <w:bookmarkStart w:id="11" w:name="_Toc317681480"/>
      <w:r>
        <w:t>Single Sign</w:t>
      </w:r>
      <w:r w:rsidR="00F41DDD">
        <w:t>-</w:t>
      </w:r>
      <w:r>
        <w:t>on Integration</w:t>
      </w:r>
      <w:bookmarkEnd w:id="11"/>
    </w:p>
    <w:p w:rsidR="001216A8" w:rsidRDefault="00474227" w:rsidP="00742E17">
      <w:r>
        <w:t>The user interface is created entirely using the session-based CloudStack</w:t>
      </w:r>
      <w:r w:rsidR="001B6F9A">
        <w:t xml:space="preserve"> API.</w:t>
      </w:r>
      <w:r w:rsidR="00F679D4">
        <w:t xml:space="preserve"> Once a</w:t>
      </w:r>
      <w:r w:rsidR="007716DF">
        <w:t xml:space="preserve"> user account has successfully logged in, a JSESSION</w:t>
      </w:r>
      <w:r w:rsidR="00AB22CD">
        <w:t>ID</w:t>
      </w:r>
      <w:r w:rsidR="007716DF">
        <w:t xml:space="preserve"> cookie is sent back as part of the authorization process that can be used until the session has expired on the server.</w:t>
      </w:r>
      <w:r w:rsidR="00CA5FDA">
        <w:t xml:space="preserve"> As a result, there are multiple ways that single sign</w:t>
      </w:r>
      <w:r w:rsidR="00F41DDD">
        <w:t>-</w:t>
      </w:r>
      <w:r w:rsidR="00CA5FDA">
        <w:t xml:space="preserve">on can be integrated. </w:t>
      </w:r>
      <w:r w:rsidR="00DC4D75">
        <w:t xml:space="preserve">Two of these methods are discussed in detail in the following sections. </w:t>
      </w:r>
      <w:r w:rsidR="00CA5FDA">
        <w:t xml:space="preserve">Please feel free to email </w:t>
      </w:r>
      <w:hyperlink r:id="rId19" w:history="1">
        <w:r w:rsidR="00CA5FDA" w:rsidRPr="00F66294">
          <w:rPr>
            <w:rStyle w:val="Hyperlink"/>
          </w:rPr>
          <w:t>support@cloud.com</w:t>
        </w:r>
      </w:hyperlink>
      <w:r w:rsidR="00CA5FDA">
        <w:t xml:space="preserve"> if you wish to discuss single sign</w:t>
      </w:r>
      <w:r w:rsidR="00F41DDD">
        <w:t>-</w:t>
      </w:r>
      <w:r w:rsidR="00CA5FDA">
        <w:t>on integration tha</w:t>
      </w:r>
      <w:r w:rsidR="007111D0">
        <w:t>t is unique to your environment if the below scenarios do not apply to you.</w:t>
      </w:r>
    </w:p>
    <w:p w:rsidR="00FC332C" w:rsidRDefault="00FC332C" w:rsidP="00742E17">
      <w:r>
        <w:lastRenderedPageBreak/>
        <w:t xml:space="preserve">The two methods of integrating your portal to CloudStack depend on the modification of the “cloud.core.callbacks.js.”  This file includes a method, </w:t>
      </w:r>
      <w:r w:rsidRPr="00FC332C">
        <w:t>onLogoutCallback</w:t>
      </w:r>
      <w:r>
        <w:t>(), that can be implemented to redirect the user to your portal if the session times out.  The other half of this file include a sample AJAX login API call to the CloudStack management server.  You must make the login API from the CloudStack domain or the browser will reject any cross-browser script calls for security reasons.  If your CloudStack Management Server and Portal exist within the same domain, you do not have to worry about this.  Simply make the login API call from anywhere.</w:t>
      </w:r>
    </w:p>
    <w:p w:rsidR="001A6A45" w:rsidRDefault="004B1F6A" w:rsidP="00716C6A">
      <w:pPr>
        <w:pStyle w:val="Heading3"/>
      </w:pPr>
      <w:bookmarkStart w:id="12" w:name="_Toc317681481"/>
      <w:r>
        <w:t>Traditional</w:t>
      </w:r>
      <w:bookmarkEnd w:id="12"/>
    </w:p>
    <w:p w:rsidR="004B1F6A" w:rsidRDefault="004A333A" w:rsidP="004B1F6A">
      <w:r>
        <w:t>The traditional way of integrating an existing portal with CloudStack is to execute the API command “login” on behalf of the user.  Using this method, you would need to construct the login command and pass in the required parameters such as the username, account, domain, and password.</w:t>
      </w:r>
      <w:r w:rsidR="00C6657F">
        <w:t xml:space="preserve">  Upon a successful response, you would only need to ensure that the global variable “</w:t>
      </w:r>
      <w:r w:rsidR="00C6657F" w:rsidRPr="00C6657F">
        <w:t>g_loginResponse</w:t>
      </w:r>
      <w:r w:rsidR="00C6657F">
        <w:t>” is set to the JSON r</w:t>
      </w:r>
      <w:r w:rsidR="00FC332C">
        <w:t>esponse of the login API call</w:t>
      </w:r>
      <w:r w:rsidR="00FF4DE1">
        <w:t xml:space="preserve">.  </w:t>
      </w:r>
      <w:r w:rsidR="0080741F">
        <w:t>A typical client side single sign-on implementation would look like the following:</w:t>
      </w:r>
    </w:p>
    <w:p w:rsidR="0080741F" w:rsidRDefault="00B16B34" w:rsidP="0080741F">
      <w:pPr>
        <w:pStyle w:val="ListParagraph"/>
        <w:numPr>
          <w:ilvl w:val="0"/>
          <w:numId w:val="12"/>
        </w:numPr>
      </w:pPr>
      <w:r>
        <w:t xml:space="preserve">Portal has a link (or iframe) to the CloudStack interface.  </w:t>
      </w:r>
      <w:r w:rsidR="00882C93">
        <w:t>That link should contain enough information to contruct a proper login API call.</w:t>
      </w:r>
    </w:p>
    <w:p w:rsidR="00882C93" w:rsidRDefault="00A24E53" w:rsidP="0080741F">
      <w:pPr>
        <w:pStyle w:val="ListParagraph"/>
        <w:numPr>
          <w:ilvl w:val="0"/>
          <w:numId w:val="12"/>
        </w:numPr>
      </w:pPr>
      <w:r>
        <w:t>A modified “cloud.core.callbacks.js” intercepts the referred link, constructs the “login” call, and executes it against /client/api URL.</w:t>
      </w:r>
    </w:p>
    <w:p w:rsidR="00A24E53" w:rsidRPr="004B1F6A" w:rsidRDefault="00A24E53" w:rsidP="0080741F">
      <w:pPr>
        <w:pStyle w:val="ListParagraph"/>
        <w:numPr>
          <w:ilvl w:val="0"/>
          <w:numId w:val="12"/>
        </w:numPr>
      </w:pPr>
      <w:r>
        <w:t>Upon a successful response, the JESSIONID cookie will be automatically set by the browser, and the global variable “g_loginResponse” should be set to the JSON response.</w:t>
      </w:r>
    </w:p>
    <w:p w:rsidR="007111D0" w:rsidRDefault="00C23C7B" w:rsidP="00716C6A">
      <w:pPr>
        <w:pStyle w:val="Heading3"/>
      </w:pPr>
      <w:bookmarkStart w:id="13" w:name="_Toc317681482"/>
      <w:r>
        <w:t>Shared Key</w:t>
      </w:r>
      <w:bookmarkEnd w:id="13"/>
    </w:p>
    <w:p w:rsidR="004A1387" w:rsidRDefault="0020220E" w:rsidP="00A3080A">
      <w:r>
        <w:t>The shared key method is very similar to the traditional way except for the additional security by hashing t</w:t>
      </w:r>
      <w:r w:rsidR="00A3080A">
        <w:t xml:space="preserve">he URL with a shared secret key when making the same login API command. </w:t>
      </w:r>
      <w:r w:rsidR="004A1387">
        <w:t xml:space="preserve"> </w:t>
      </w:r>
      <w:r w:rsidR="0088167E">
        <w:t xml:space="preserve">The actual process of signing is very similar to the process described at </w:t>
      </w:r>
      <w:hyperlink r:id="rId20" w:history="1">
        <w:r w:rsidR="00D73670" w:rsidRPr="00D73670">
          <w:rPr>
            <w:rStyle w:val="Hyperlink"/>
          </w:rPr>
          <w:t>http://download.cloud.com/releases/2.2/api/</w:t>
        </w:r>
        <w:r w:rsidR="00D92996">
          <w:rPr>
            <w:rStyle w:val="Hyperlink"/>
          </w:rPr>
          <w:t>html/</w:t>
        </w:r>
        <w:r w:rsidR="00D73670" w:rsidRPr="00D73670">
          <w:rPr>
            <w:rStyle w:val="Hyperlink"/>
          </w:rPr>
          <w:t>global_admin/2.2api_security_details.html</w:t>
        </w:r>
      </w:hyperlink>
      <w:r w:rsidR="0088167E">
        <w:t xml:space="preserve"> under the “API/Secret key security section” with the following exceptions:</w:t>
      </w:r>
    </w:p>
    <w:p w:rsidR="0088167E" w:rsidRDefault="0088167E" w:rsidP="00035642">
      <w:pPr>
        <w:pStyle w:val="ListParagraph"/>
        <w:numPr>
          <w:ilvl w:val="0"/>
          <w:numId w:val="9"/>
        </w:numPr>
      </w:pPr>
      <w:r>
        <w:t>You do not need to pass in the API Key</w:t>
      </w:r>
    </w:p>
    <w:p w:rsidR="0088167E" w:rsidRDefault="0088167E" w:rsidP="00035642">
      <w:pPr>
        <w:pStyle w:val="ListParagraph"/>
        <w:numPr>
          <w:ilvl w:val="0"/>
          <w:numId w:val="9"/>
        </w:numPr>
      </w:pPr>
      <w:r>
        <w:t>The four parameters that must be passed in for the login command are domainId, username, timestamp, and signature.</w:t>
      </w:r>
    </w:p>
    <w:p w:rsidR="0088167E" w:rsidRDefault="0088167E" w:rsidP="0088167E">
      <w:r>
        <w:t>A sample login request:</w:t>
      </w:r>
    </w:p>
    <w:p w:rsidR="0088167E" w:rsidRDefault="00864970" w:rsidP="0088167E">
      <w:pPr>
        <w:rPr>
          <w:rFonts w:eastAsia="Times New Roman" w:cs="Calibri"/>
        </w:rPr>
      </w:pPr>
      <w:r>
        <w:fldChar w:fldCharType="begin"/>
      </w:r>
      <w:r>
        <w:instrText xml:space="preserve"> HYPERLINK </w:instrText>
      </w:r>
      <w:r>
        <w:fldChar w:fldCharType="separate"/>
      </w:r>
      <w:r w:rsidR="004A7EB8">
        <w:rPr>
          <w:b/>
          <w:bCs/>
        </w:rPr>
        <w:t>Error! Hyperlink reference not valid.</w:t>
      </w:r>
      <w:r>
        <w:rPr>
          <w:rStyle w:val="Hyperlink"/>
          <w:rFonts w:eastAsia="Times New Roman" w:cs="Calibri"/>
        </w:rPr>
        <w:fldChar w:fldCharType="end"/>
      </w:r>
      <w:r w:rsidR="0088167E">
        <w:rPr>
          <w:rFonts w:eastAsia="Times New Roman" w:cs="Calibri"/>
        </w:rPr>
        <w:t>&gt;</w:t>
      </w:r>
    </w:p>
    <w:p w:rsidR="0088167E" w:rsidRDefault="00641538" w:rsidP="0088167E">
      <w:pPr>
        <w:rPr>
          <w:rFonts w:eastAsia="Times New Roman" w:cs="Calibri"/>
        </w:rPr>
      </w:pPr>
      <w:r>
        <w:rPr>
          <w:rFonts w:eastAsia="Times New Roman" w:cs="Calibri"/>
        </w:rPr>
        <w:t>To get the single sign-</w:t>
      </w:r>
      <w:r w:rsidR="003468E9">
        <w:rPr>
          <w:rFonts w:eastAsia="Times New Roman" w:cs="Calibri"/>
        </w:rPr>
        <w:t xml:space="preserve">on secret key, you must retrieve it from the CloudStack database under the configuration table for the key </w:t>
      </w:r>
      <w:r w:rsidR="003468E9" w:rsidRPr="003468E9">
        <w:rPr>
          <w:rFonts w:eastAsia="Times New Roman" w:cs="Calibri"/>
        </w:rPr>
        <w:t>“</w:t>
      </w:r>
      <w:r w:rsidR="003468E9">
        <w:rPr>
          <w:rFonts w:eastAsia="Times New Roman" w:cs="Calibri"/>
        </w:rPr>
        <w:t>security.singlesignon.key”.</w:t>
      </w:r>
      <w:r>
        <w:rPr>
          <w:rFonts w:eastAsia="Times New Roman" w:cs="Calibri"/>
        </w:rPr>
        <w:t xml:space="preserve"> </w:t>
      </w:r>
      <w:r w:rsidR="00283972">
        <w:rPr>
          <w:rFonts w:eastAsia="Times New Roman" w:cs="Calibri"/>
        </w:rPr>
        <w:t xml:space="preserve">Copy this key to </w:t>
      </w:r>
      <w:r>
        <w:rPr>
          <w:rFonts w:eastAsia="Times New Roman" w:cs="Calibri"/>
        </w:rPr>
        <w:t>the</w:t>
      </w:r>
      <w:r w:rsidR="00283972">
        <w:rPr>
          <w:rFonts w:eastAsia="Times New Roman" w:cs="Calibri"/>
        </w:rPr>
        <w:t xml:space="preserve"> application you wish to integrate CloudStack with and follow the above instructions to sign the login command.</w:t>
      </w:r>
    </w:p>
    <w:p w:rsidR="00283972" w:rsidRPr="0088167E" w:rsidRDefault="00644323" w:rsidP="0088167E">
      <w:r>
        <w:rPr>
          <w:rFonts w:eastAsia="Times New Roman" w:cs="Calibri"/>
        </w:rPr>
        <w:t>The timestamp parameter is simply the curren</w:t>
      </w:r>
      <w:r w:rsidR="00641538">
        <w:rPr>
          <w:rFonts w:eastAsia="Times New Roman" w:cs="Calibri"/>
        </w:rPr>
        <w:t xml:space="preserve">t system time in milliseconds. </w:t>
      </w:r>
      <w:r>
        <w:rPr>
          <w:rFonts w:eastAsia="Times New Roman" w:cs="Calibri"/>
        </w:rPr>
        <w:t xml:space="preserve">There is also a fault tolerance configurable value in the configuration table, </w:t>
      </w:r>
      <w:r w:rsidRPr="00644323">
        <w:rPr>
          <w:rFonts w:eastAsia="Times New Roman" w:cs="Calibri"/>
        </w:rPr>
        <w:t>“security.singlesignon.tolerance.millis”</w:t>
      </w:r>
      <w:r>
        <w:rPr>
          <w:rFonts w:eastAsia="Times New Roman" w:cs="Calibri"/>
        </w:rPr>
        <w:t xml:space="preserve"> that can be ch</w:t>
      </w:r>
      <w:r w:rsidR="00641538">
        <w:rPr>
          <w:rFonts w:eastAsia="Times New Roman" w:cs="Calibri"/>
        </w:rPr>
        <w:t xml:space="preserve">anged to suit your preference. </w:t>
      </w:r>
      <w:r w:rsidR="000541DE">
        <w:rPr>
          <w:rFonts w:eastAsia="Times New Roman" w:cs="Calibri"/>
        </w:rPr>
        <w:t>Th</w:t>
      </w:r>
      <w:r w:rsidR="007B16F0">
        <w:rPr>
          <w:rFonts w:eastAsia="Times New Roman" w:cs="Calibri"/>
        </w:rPr>
        <w:t xml:space="preserve">e timestamp passed in as part of the login request </w:t>
      </w:r>
      <w:r w:rsidR="000541DE">
        <w:rPr>
          <w:rFonts w:eastAsia="Times New Roman" w:cs="Calibri"/>
        </w:rPr>
        <w:t>needs to be within the</w:t>
      </w:r>
      <w:r w:rsidR="007B16F0">
        <w:rPr>
          <w:rFonts w:eastAsia="Times New Roman" w:cs="Calibri"/>
        </w:rPr>
        <w:t xml:space="preserve"> CloudStack Management </w:t>
      </w:r>
      <w:r w:rsidR="00641538">
        <w:rPr>
          <w:rFonts w:eastAsia="Times New Roman" w:cs="Calibri"/>
        </w:rPr>
        <w:t>S</w:t>
      </w:r>
      <w:r w:rsidR="007B16F0">
        <w:rPr>
          <w:rFonts w:eastAsia="Times New Roman" w:cs="Calibri"/>
        </w:rPr>
        <w:t>erver time plus the fault tolerance time</w:t>
      </w:r>
      <w:r w:rsidR="000541DE">
        <w:rPr>
          <w:rFonts w:eastAsia="Times New Roman" w:cs="Calibri"/>
        </w:rPr>
        <w:t>.</w:t>
      </w:r>
    </w:p>
    <w:p w:rsidR="00035642" w:rsidRDefault="00FC332C" w:rsidP="00FC332C">
      <w:pPr>
        <w:pStyle w:val="Heading2"/>
      </w:pPr>
      <w:bookmarkStart w:id="14" w:name="_Toc317681483"/>
      <w:r>
        <w:t>Cross Site Request Forgery (CSRF)</w:t>
      </w:r>
      <w:bookmarkEnd w:id="14"/>
    </w:p>
    <w:p w:rsidR="007704F7" w:rsidRDefault="006B0823" w:rsidP="007704F7">
      <w:r>
        <w:t xml:space="preserve">The CloudStack Management User Interface protects itself from CSRF attacks. Additional information about this can be found at </w:t>
      </w:r>
      <w:hyperlink r:id="rId21" w:history="1">
        <w:r w:rsidRPr="00681DFB">
          <w:rPr>
            <w:rStyle w:val="Hyperlink"/>
          </w:rPr>
          <w:t>http://www.owasp.org/index.php/Cross-Site_Request_Forgery_(CSRF)</w:t>
        </w:r>
      </w:hyperlink>
      <w:r>
        <w:t>.</w:t>
      </w:r>
    </w:p>
    <w:p w:rsidR="00A608CA" w:rsidRDefault="00A608CA" w:rsidP="007704F7">
      <w:r>
        <w:t>To protect the User Interface f</w:t>
      </w:r>
      <w:r w:rsidR="00FA6069">
        <w:t>rom CSRF attacks, a sessionk</w:t>
      </w:r>
      <w:r>
        <w:t xml:space="preserve">ey response value is returned upon a successful login attempt.  This </w:t>
      </w:r>
      <w:r w:rsidR="00FA6069">
        <w:t>sessionk</w:t>
      </w:r>
      <w:r>
        <w:t>ey is then passed with all subsequent API command calls.  This is different from the JESSSIONID and should never be stored in a cookie.</w:t>
      </w:r>
    </w:p>
    <w:p w:rsidR="006B0823" w:rsidRDefault="006B0823" w:rsidP="007704F7">
      <w:r>
        <w:t>If you plan on implementing your own User Interface on top of the CloudStack Query API, you must ensure the following</w:t>
      </w:r>
      <w:r w:rsidR="00696D33">
        <w:t xml:space="preserve"> when using the sessionk</w:t>
      </w:r>
      <w:r w:rsidR="00A608CA">
        <w:t>ey:</w:t>
      </w:r>
    </w:p>
    <w:p w:rsidR="00A608CA" w:rsidRDefault="00A608CA" w:rsidP="00A608CA">
      <w:pPr>
        <w:pStyle w:val="ListParagraph"/>
        <w:numPr>
          <w:ilvl w:val="0"/>
          <w:numId w:val="13"/>
        </w:numPr>
      </w:pPr>
      <w:r>
        <w:lastRenderedPageBreak/>
        <w:t>Should *</w:t>
      </w:r>
      <w:r>
        <w:rPr>
          <w:b/>
          <w:bCs/>
        </w:rPr>
        <w:t>not</w:t>
      </w:r>
      <w:r>
        <w:t>* be stored as a cookie</w:t>
      </w:r>
    </w:p>
    <w:p w:rsidR="00A608CA" w:rsidRDefault="00A608CA" w:rsidP="00A608CA">
      <w:pPr>
        <w:pStyle w:val="ListParagraph"/>
        <w:numPr>
          <w:ilvl w:val="0"/>
          <w:numId w:val="13"/>
        </w:numPr>
      </w:pPr>
      <w:r>
        <w:t xml:space="preserve">Must be returned with every request, for example </w:t>
      </w:r>
      <w:r w:rsidR="00864970">
        <w:fldChar w:fldCharType="begin"/>
      </w:r>
      <w:r w:rsidR="00864970">
        <w:instrText xml:space="preserve"> HYPERLINK </w:instrText>
      </w:r>
      <w:r w:rsidR="00864970">
        <w:fldChar w:fldCharType="separate"/>
      </w:r>
      <w:r w:rsidR="004A7EB8">
        <w:rPr>
          <w:b/>
          <w:bCs/>
        </w:rPr>
        <w:t>Error! Hyperlink reference not valid.</w:t>
      </w:r>
      <w:r w:rsidR="00864970">
        <w:rPr>
          <w:rStyle w:val="Hyperlink"/>
          <w:color w:val="FF0000"/>
        </w:rPr>
        <w:fldChar w:fldCharType="end"/>
      </w:r>
    </w:p>
    <w:p w:rsidR="00A608CA" w:rsidRDefault="00C041EC" w:rsidP="00A608CA">
      <w:r>
        <w:t>If you send any subsequent r</w:t>
      </w:r>
      <w:r w:rsidR="00696D33">
        <w:t>equests without a valid sessionk</w:t>
      </w:r>
      <w:r>
        <w:t>ey, a 401 Unauthorized HTTP error code will be returned.</w:t>
      </w:r>
    </w:p>
    <w:p w:rsidR="004A7EB8" w:rsidRPr="00C822A2" w:rsidRDefault="004A7EB8" w:rsidP="004A7EB8">
      <w:pPr>
        <w:pStyle w:val="Heading1"/>
      </w:pPr>
      <w:bookmarkStart w:id="15" w:name="_Toc317171093"/>
      <w:bookmarkStart w:id="16" w:name="_Toc317681484"/>
      <w:r w:rsidRPr="00C822A2">
        <w:lastRenderedPageBreak/>
        <w:t xml:space="preserve">Contacting </w:t>
      </w:r>
      <w:r w:rsidRPr="00C822A2">
        <w:rPr>
          <w:rStyle w:val="Strong"/>
          <w:b/>
          <w:bCs/>
        </w:rPr>
        <w:t>Support</w:t>
      </w:r>
      <w:bookmarkEnd w:id="15"/>
      <w:bookmarkEnd w:id="16"/>
    </w:p>
    <w:p w:rsidR="004A7EB8" w:rsidRPr="00EC71B4" w:rsidRDefault="004A7EB8" w:rsidP="004A7EB8">
      <w:pPr>
        <w:rPr>
          <w:b/>
        </w:rPr>
      </w:pPr>
      <w:r w:rsidRPr="00EC71B4">
        <w:rPr>
          <w:b/>
        </w:rPr>
        <w:t>Open-source community</w:t>
      </w:r>
    </w:p>
    <w:p w:rsidR="004A7EB8" w:rsidRDefault="004A7EB8" w:rsidP="004A7EB8">
      <w:r>
        <w:t xml:space="preserve">A variety of channels are available for getting help with CloudStack, from forums to IRC chat and more. For details, see </w:t>
      </w:r>
      <w:hyperlink r:id="rId22" w:history="1">
        <w:r>
          <w:rPr>
            <w:rStyle w:val="Hyperlink"/>
          </w:rPr>
          <w:t>http://cloudstack.org/discuss/</w:t>
        </w:r>
      </w:hyperlink>
      <w:r>
        <w:t>.</w:t>
      </w:r>
    </w:p>
    <w:p w:rsidR="004A7EB8" w:rsidRPr="00EC71B4" w:rsidRDefault="004A7EB8" w:rsidP="004A7EB8">
      <w:pPr>
        <w:rPr>
          <w:b/>
        </w:rPr>
      </w:pPr>
      <w:r w:rsidRPr="00EC71B4">
        <w:rPr>
          <w:b/>
        </w:rPr>
        <w:t>Commercial customers</w:t>
      </w:r>
    </w:p>
    <w:p w:rsidR="006B0823" w:rsidRPr="007704F7" w:rsidRDefault="004A7EB8" w:rsidP="007704F7">
      <w:r>
        <w:t xml:space="preserve">The CloudStack support team is available to help commercial customers plan and execute their installations.  To contact the support team, log in to the support portal at </w:t>
      </w:r>
      <w:hyperlink r:id="rId23"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w:t>
      </w:r>
    </w:p>
    <w:sectPr w:rsidR="006B0823" w:rsidRPr="007704F7" w:rsidSect="002D0EAD">
      <w:headerReference w:type="default" r:id="rId24"/>
      <w:footerReference w:type="default" r:id="rId25"/>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C8A" w:rsidRDefault="001B4C8A" w:rsidP="002D0EAD">
      <w:pPr>
        <w:spacing w:before="0" w:after="0" w:line="240" w:lineRule="auto"/>
      </w:pPr>
      <w:r>
        <w:separator/>
      </w:r>
    </w:p>
  </w:endnote>
  <w:endnote w:type="continuationSeparator" w:id="0">
    <w:p w:rsidR="001B4C8A" w:rsidRDefault="001B4C8A"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AC15A7" w:rsidRPr="001D3FC6">
      <w:trPr>
        <w:trHeight w:val="480"/>
      </w:trPr>
      <w:tc>
        <w:tcPr>
          <w:tcW w:w="519" w:type="dxa"/>
        </w:tcPr>
        <w:p w:rsidR="00AC15A7" w:rsidRPr="001D3FC6" w:rsidRDefault="00AC15A7">
          <w:pPr>
            <w:pStyle w:val="Footer"/>
            <w:jc w:val="right"/>
            <w:rPr>
              <w:b/>
              <w:color w:val="4F81BD"/>
              <w:sz w:val="32"/>
              <w:szCs w:val="32"/>
            </w:rPr>
          </w:pPr>
        </w:p>
      </w:tc>
      <w:tc>
        <w:tcPr>
          <w:tcW w:w="9516" w:type="dxa"/>
          <w:vAlign w:val="bottom"/>
        </w:tcPr>
        <w:p w:rsidR="00AC15A7" w:rsidRPr="004A7EB8" w:rsidRDefault="00696D33" w:rsidP="004A7EB8">
          <w:pPr>
            <w:pStyle w:val="Footer"/>
            <w:tabs>
              <w:tab w:val="clear" w:pos="4680"/>
              <w:tab w:val="clear" w:pos="9360"/>
              <w:tab w:val="center" w:pos="4829"/>
              <w:tab w:val="right" w:pos="9658"/>
            </w:tabs>
            <w:jc w:val="center"/>
          </w:pPr>
          <w:r>
            <w:t xml:space="preserve">© </w:t>
          </w:r>
          <w:r w:rsidR="006A198F">
            <w:t>2011</w:t>
          </w:r>
          <w:r w:rsidR="004A7EB8">
            <w:t>, 2012</w:t>
          </w:r>
          <w:r w:rsidR="00AC15A7" w:rsidRPr="001D3FC6">
            <w:t xml:space="preserve"> </w:t>
          </w:r>
          <w:r>
            <w:t>Citrix Systems</w:t>
          </w:r>
          <w:r w:rsidR="00AC15A7">
            <w:t>, Inc</w:t>
          </w:r>
          <w:r w:rsidR="00AC15A7" w:rsidRPr="001D3FC6">
            <w:t xml:space="preserve">. All rights reserved. </w:t>
          </w:r>
        </w:p>
      </w:tc>
      <w:tc>
        <w:tcPr>
          <w:tcW w:w="1011" w:type="dxa"/>
        </w:tcPr>
        <w:p w:rsidR="00AC15A7" w:rsidRDefault="009702AA"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3E5820">
            <w:rPr>
              <w:noProof/>
            </w:rPr>
            <w:t>3</w:t>
          </w:r>
          <w:r>
            <w:rPr>
              <w:noProof/>
            </w:rPr>
            <w:fldChar w:fldCharType="end"/>
          </w:r>
        </w:p>
      </w:tc>
    </w:tr>
  </w:tbl>
  <w:p w:rsidR="00AC15A7" w:rsidRDefault="00AC1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C8A" w:rsidRDefault="001B4C8A" w:rsidP="002D0EAD">
      <w:pPr>
        <w:spacing w:before="0" w:after="0" w:line="240" w:lineRule="auto"/>
      </w:pPr>
      <w:r>
        <w:separator/>
      </w:r>
    </w:p>
  </w:footnote>
  <w:footnote w:type="continuationSeparator" w:id="0">
    <w:p w:rsidR="001B4C8A" w:rsidRDefault="001B4C8A"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A7" w:rsidRDefault="00E1068C" w:rsidP="002D0EAD">
    <w:pPr>
      <w:pStyle w:val="Header"/>
      <w:tabs>
        <w:tab w:val="clear" w:pos="4680"/>
        <w:tab w:val="clear" w:pos="9360"/>
        <w:tab w:val="right" w:pos="10800"/>
      </w:tabs>
    </w:pPr>
    <w:r>
      <w:t xml:space="preserve">2.2 </w:t>
    </w:r>
    <w:r w:rsidR="00AC15A7">
      <w:t>CloudStack User Interface Customization</w:t>
    </w:r>
    <w:r w:rsidR="00AC15A7">
      <w:tab/>
    </w:r>
  </w:p>
  <w:p w:rsidR="00AC15A7" w:rsidRDefault="00AC15A7"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9"/>
  </w:num>
  <w:num w:numId="10">
    <w:abstractNumId w:val="2"/>
  </w:num>
  <w:num w:numId="11">
    <w:abstractNumId w:val="4"/>
    <w:lvlOverride w:ilvl="0">
      <w:startOverride w:val="1"/>
    </w:lvlOverride>
  </w:num>
  <w:num w:numId="12">
    <w:abstractNumId w:val="3"/>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F7E"/>
    <w:rsid w:val="000161D9"/>
    <w:rsid w:val="00027E6C"/>
    <w:rsid w:val="0003244E"/>
    <w:rsid w:val="00035642"/>
    <w:rsid w:val="00040562"/>
    <w:rsid w:val="00044177"/>
    <w:rsid w:val="000455C4"/>
    <w:rsid w:val="000472D6"/>
    <w:rsid w:val="000541DE"/>
    <w:rsid w:val="000552F1"/>
    <w:rsid w:val="00055C55"/>
    <w:rsid w:val="00060753"/>
    <w:rsid w:val="00061A35"/>
    <w:rsid w:val="00066147"/>
    <w:rsid w:val="000758AE"/>
    <w:rsid w:val="0008129F"/>
    <w:rsid w:val="0009207B"/>
    <w:rsid w:val="000A14A7"/>
    <w:rsid w:val="000A3E2D"/>
    <w:rsid w:val="000A4B14"/>
    <w:rsid w:val="000B1290"/>
    <w:rsid w:val="000B295B"/>
    <w:rsid w:val="000B466A"/>
    <w:rsid w:val="000B51E9"/>
    <w:rsid w:val="000B79D8"/>
    <w:rsid w:val="000C11AA"/>
    <w:rsid w:val="000C4116"/>
    <w:rsid w:val="000C4210"/>
    <w:rsid w:val="000C7557"/>
    <w:rsid w:val="000D1024"/>
    <w:rsid w:val="000E004F"/>
    <w:rsid w:val="000E0B03"/>
    <w:rsid w:val="000E17C4"/>
    <w:rsid w:val="000E2100"/>
    <w:rsid w:val="000E4260"/>
    <w:rsid w:val="000F74CC"/>
    <w:rsid w:val="000F7C70"/>
    <w:rsid w:val="001018C4"/>
    <w:rsid w:val="00102075"/>
    <w:rsid w:val="0010327D"/>
    <w:rsid w:val="00106AAC"/>
    <w:rsid w:val="00106DAE"/>
    <w:rsid w:val="00107FEF"/>
    <w:rsid w:val="0011512C"/>
    <w:rsid w:val="00117B42"/>
    <w:rsid w:val="0012041E"/>
    <w:rsid w:val="00120609"/>
    <w:rsid w:val="00120DB6"/>
    <w:rsid w:val="001216A8"/>
    <w:rsid w:val="00121C9D"/>
    <w:rsid w:val="001230BB"/>
    <w:rsid w:val="00125A62"/>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1F9A"/>
    <w:rsid w:val="00174347"/>
    <w:rsid w:val="001745DA"/>
    <w:rsid w:val="0018215B"/>
    <w:rsid w:val="00182B58"/>
    <w:rsid w:val="00184230"/>
    <w:rsid w:val="00185E25"/>
    <w:rsid w:val="0019047D"/>
    <w:rsid w:val="00192CDC"/>
    <w:rsid w:val="00193D53"/>
    <w:rsid w:val="00196FAB"/>
    <w:rsid w:val="001A0C5C"/>
    <w:rsid w:val="001A539A"/>
    <w:rsid w:val="001A6A45"/>
    <w:rsid w:val="001A7B86"/>
    <w:rsid w:val="001B31EF"/>
    <w:rsid w:val="001B4C8A"/>
    <w:rsid w:val="001B580D"/>
    <w:rsid w:val="001B675A"/>
    <w:rsid w:val="001B6AB7"/>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385E"/>
    <w:rsid w:val="001F6069"/>
    <w:rsid w:val="001F699F"/>
    <w:rsid w:val="0020220E"/>
    <w:rsid w:val="002044A4"/>
    <w:rsid w:val="00204C72"/>
    <w:rsid w:val="0020518B"/>
    <w:rsid w:val="00205E0E"/>
    <w:rsid w:val="00207A9B"/>
    <w:rsid w:val="002104B6"/>
    <w:rsid w:val="00210D9B"/>
    <w:rsid w:val="00217A32"/>
    <w:rsid w:val="0023253D"/>
    <w:rsid w:val="00232620"/>
    <w:rsid w:val="00243810"/>
    <w:rsid w:val="00243BEA"/>
    <w:rsid w:val="00245D7C"/>
    <w:rsid w:val="0024650C"/>
    <w:rsid w:val="00246D5A"/>
    <w:rsid w:val="00250703"/>
    <w:rsid w:val="00250B59"/>
    <w:rsid w:val="00251A2E"/>
    <w:rsid w:val="00252532"/>
    <w:rsid w:val="00255B92"/>
    <w:rsid w:val="00261D13"/>
    <w:rsid w:val="00262537"/>
    <w:rsid w:val="00262A8C"/>
    <w:rsid w:val="002639B3"/>
    <w:rsid w:val="00264076"/>
    <w:rsid w:val="00265333"/>
    <w:rsid w:val="00267FD3"/>
    <w:rsid w:val="002716BB"/>
    <w:rsid w:val="00275184"/>
    <w:rsid w:val="0027731E"/>
    <w:rsid w:val="00283972"/>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EAD"/>
    <w:rsid w:val="002D2967"/>
    <w:rsid w:val="002D387D"/>
    <w:rsid w:val="002D46F1"/>
    <w:rsid w:val="002D56E1"/>
    <w:rsid w:val="002E12B1"/>
    <w:rsid w:val="002E1F60"/>
    <w:rsid w:val="002E6FEF"/>
    <w:rsid w:val="002F0934"/>
    <w:rsid w:val="002F1CD2"/>
    <w:rsid w:val="002F3356"/>
    <w:rsid w:val="002F3960"/>
    <w:rsid w:val="002F42A8"/>
    <w:rsid w:val="002F6F48"/>
    <w:rsid w:val="003028FE"/>
    <w:rsid w:val="0030662A"/>
    <w:rsid w:val="00306F31"/>
    <w:rsid w:val="0031025F"/>
    <w:rsid w:val="003113F8"/>
    <w:rsid w:val="00314C8D"/>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95A"/>
    <w:rsid w:val="0034617D"/>
    <w:rsid w:val="003468E9"/>
    <w:rsid w:val="0035762F"/>
    <w:rsid w:val="0035766C"/>
    <w:rsid w:val="00357DF4"/>
    <w:rsid w:val="00361677"/>
    <w:rsid w:val="0036228B"/>
    <w:rsid w:val="003623E0"/>
    <w:rsid w:val="00366276"/>
    <w:rsid w:val="00367300"/>
    <w:rsid w:val="00370C91"/>
    <w:rsid w:val="00374B49"/>
    <w:rsid w:val="00380EAB"/>
    <w:rsid w:val="0038267E"/>
    <w:rsid w:val="00387730"/>
    <w:rsid w:val="00387E5B"/>
    <w:rsid w:val="00394F65"/>
    <w:rsid w:val="003A0252"/>
    <w:rsid w:val="003A045B"/>
    <w:rsid w:val="003A506D"/>
    <w:rsid w:val="003A6F57"/>
    <w:rsid w:val="003B635E"/>
    <w:rsid w:val="003B73D5"/>
    <w:rsid w:val="003C18EE"/>
    <w:rsid w:val="003C1976"/>
    <w:rsid w:val="003C1C66"/>
    <w:rsid w:val="003C2E62"/>
    <w:rsid w:val="003C33BF"/>
    <w:rsid w:val="003C461A"/>
    <w:rsid w:val="003C5B15"/>
    <w:rsid w:val="003D2647"/>
    <w:rsid w:val="003D716D"/>
    <w:rsid w:val="003D77E9"/>
    <w:rsid w:val="003E15C3"/>
    <w:rsid w:val="003E4EF4"/>
    <w:rsid w:val="003E51FC"/>
    <w:rsid w:val="003E52FC"/>
    <w:rsid w:val="003E5820"/>
    <w:rsid w:val="003E63E4"/>
    <w:rsid w:val="003F0507"/>
    <w:rsid w:val="003F2CD7"/>
    <w:rsid w:val="004035C2"/>
    <w:rsid w:val="0040383A"/>
    <w:rsid w:val="00405EB1"/>
    <w:rsid w:val="0041379A"/>
    <w:rsid w:val="00420911"/>
    <w:rsid w:val="004244C5"/>
    <w:rsid w:val="00431908"/>
    <w:rsid w:val="00432BC1"/>
    <w:rsid w:val="00434CE9"/>
    <w:rsid w:val="00437B8A"/>
    <w:rsid w:val="00437CC7"/>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8197F"/>
    <w:rsid w:val="00482281"/>
    <w:rsid w:val="004858BC"/>
    <w:rsid w:val="00492895"/>
    <w:rsid w:val="004929BD"/>
    <w:rsid w:val="004956B3"/>
    <w:rsid w:val="00496D9F"/>
    <w:rsid w:val="00497BF9"/>
    <w:rsid w:val="004A1290"/>
    <w:rsid w:val="004A1387"/>
    <w:rsid w:val="004A333A"/>
    <w:rsid w:val="004A367A"/>
    <w:rsid w:val="004A41D9"/>
    <w:rsid w:val="004A7EB8"/>
    <w:rsid w:val="004B04F7"/>
    <w:rsid w:val="004B0901"/>
    <w:rsid w:val="004B1F6A"/>
    <w:rsid w:val="004B22CB"/>
    <w:rsid w:val="004B2F26"/>
    <w:rsid w:val="004B55FB"/>
    <w:rsid w:val="004B6327"/>
    <w:rsid w:val="004C0364"/>
    <w:rsid w:val="004C0425"/>
    <w:rsid w:val="004C0CDA"/>
    <w:rsid w:val="004C1FFA"/>
    <w:rsid w:val="004C2279"/>
    <w:rsid w:val="004D0BBF"/>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53980"/>
    <w:rsid w:val="005545CC"/>
    <w:rsid w:val="005554C6"/>
    <w:rsid w:val="00557495"/>
    <w:rsid w:val="00566BED"/>
    <w:rsid w:val="005708A4"/>
    <w:rsid w:val="00571839"/>
    <w:rsid w:val="005719EE"/>
    <w:rsid w:val="00571BFC"/>
    <w:rsid w:val="00575079"/>
    <w:rsid w:val="00576251"/>
    <w:rsid w:val="0057637E"/>
    <w:rsid w:val="00580ECD"/>
    <w:rsid w:val="005812EB"/>
    <w:rsid w:val="005829C3"/>
    <w:rsid w:val="00585C41"/>
    <w:rsid w:val="005913B1"/>
    <w:rsid w:val="0059245C"/>
    <w:rsid w:val="00594DCF"/>
    <w:rsid w:val="005A1A99"/>
    <w:rsid w:val="005A3C86"/>
    <w:rsid w:val="005A4108"/>
    <w:rsid w:val="005A6748"/>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698B"/>
    <w:rsid w:val="005F6DBB"/>
    <w:rsid w:val="00600B31"/>
    <w:rsid w:val="006013B8"/>
    <w:rsid w:val="0060412D"/>
    <w:rsid w:val="006129CC"/>
    <w:rsid w:val="00621683"/>
    <w:rsid w:val="00625F40"/>
    <w:rsid w:val="00626B8F"/>
    <w:rsid w:val="00627326"/>
    <w:rsid w:val="00627481"/>
    <w:rsid w:val="0063275A"/>
    <w:rsid w:val="00635862"/>
    <w:rsid w:val="006360FD"/>
    <w:rsid w:val="006362F7"/>
    <w:rsid w:val="00640823"/>
    <w:rsid w:val="00641538"/>
    <w:rsid w:val="006419FE"/>
    <w:rsid w:val="00644323"/>
    <w:rsid w:val="00650258"/>
    <w:rsid w:val="00650B7F"/>
    <w:rsid w:val="00654C8B"/>
    <w:rsid w:val="00654D30"/>
    <w:rsid w:val="00656559"/>
    <w:rsid w:val="006570B2"/>
    <w:rsid w:val="00657282"/>
    <w:rsid w:val="006642E5"/>
    <w:rsid w:val="006647E2"/>
    <w:rsid w:val="00667137"/>
    <w:rsid w:val="006727C7"/>
    <w:rsid w:val="006727FD"/>
    <w:rsid w:val="00674FA9"/>
    <w:rsid w:val="00680233"/>
    <w:rsid w:val="006813DE"/>
    <w:rsid w:val="00682371"/>
    <w:rsid w:val="0068362A"/>
    <w:rsid w:val="00684EBF"/>
    <w:rsid w:val="00686403"/>
    <w:rsid w:val="00691127"/>
    <w:rsid w:val="006964E2"/>
    <w:rsid w:val="00696D33"/>
    <w:rsid w:val="00697E5E"/>
    <w:rsid w:val="006A0427"/>
    <w:rsid w:val="006A0985"/>
    <w:rsid w:val="006A16AC"/>
    <w:rsid w:val="006A198F"/>
    <w:rsid w:val="006A2B4C"/>
    <w:rsid w:val="006A4DCD"/>
    <w:rsid w:val="006A52CD"/>
    <w:rsid w:val="006B0823"/>
    <w:rsid w:val="006B3DC6"/>
    <w:rsid w:val="006B65B1"/>
    <w:rsid w:val="006C328B"/>
    <w:rsid w:val="006C5792"/>
    <w:rsid w:val="006D2954"/>
    <w:rsid w:val="006D2CAE"/>
    <w:rsid w:val="006D382A"/>
    <w:rsid w:val="006D51D7"/>
    <w:rsid w:val="006D6B9E"/>
    <w:rsid w:val="006D7619"/>
    <w:rsid w:val="006D7DD5"/>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6C6A"/>
    <w:rsid w:val="00716DDC"/>
    <w:rsid w:val="007171C6"/>
    <w:rsid w:val="00720734"/>
    <w:rsid w:val="00726EED"/>
    <w:rsid w:val="0073051E"/>
    <w:rsid w:val="007323AF"/>
    <w:rsid w:val="007350DA"/>
    <w:rsid w:val="00742E17"/>
    <w:rsid w:val="007470B7"/>
    <w:rsid w:val="00747451"/>
    <w:rsid w:val="00747772"/>
    <w:rsid w:val="007520B1"/>
    <w:rsid w:val="00757D2A"/>
    <w:rsid w:val="007626B2"/>
    <w:rsid w:val="007634BC"/>
    <w:rsid w:val="007704F7"/>
    <w:rsid w:val="007716DF"/>
    <w:rsid w:val="007722A3"/>
    <w:rsid w:val="0077312A"/>
    <w:rsid w:val="007737A7"/>
    <w:rsid w:val="00774E05"/>
    <w:rsid w:val="00780C73"/>
    <w:rsid w:val="007862B7"/>
    <w:rsid w:val="0078782D"/>
    <w:rsid w:val="00797D1B"/>
    <w:rsid w:val="007A26EC"/>
    <w:rsid w:val="007A5E53"/>
    <w:rsid w:val="007A64EC"/>
    <w:rsid w:val="007B16F0"/>
    <w:rsid w:val="007B1CBB"/>
    <w:rsid w:val="007B2AD1"/>
    <w:rsid w:val="007B77DA"/>
    <w:rsid w:val="007C0161"/>
    <w:rsid w:val="007C161D"/>
    <w:rsid w:val="007D080C"/>
    <w:rsid w:val="007E19D2"/>
    <w:rsid w:val="007E40C8"/>
    <w:rsid w:val="007E5947"/>
    <w:rsid w:val="007F044C"/>
    <w:rsid w:val="007F1D76"/>
    <w:rsid w:val="007F3244"/>
    <w:rsid w:val="007F391B"/>
    <w:rsid w:val="007F4980"/>
    <w:rsid w:val="00800698"/>
    <w:rsid w:val="00801385"/>
    <w:rsid w:val="00801B7D"/>
    <w:rsid w:val="00802258"/>
    <w:rsid w:val="008038FE"/>
    <w:rsid w:val="0080608B"/>
    <w:rsid w:val="0080741F"/>
    <w:rsid w:val="008114CD"/>
    <w:rsid w:val="00816F0F"/>
    <w:rsid w:val="0082310B"/>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4970"/>
    <w:rsid w:val="00865B5B"/>
    <w:rsid w:val="00865E9F"/>
    <w:rsid w:val="00870443"/>
    <w:rsid w:val="0088167E"/>
    <w:rsid w:val="00882AA2"/>
    <w:rsid w:val="00882C93"/>
    <w:rsid w:val="00884717"/>
    <w:rsid w:val="00884FE6"/>
    <w:rsid w:val="0089771B"/>
    <w:rsid w:val="008A2134"/>
    <w:rsid w:val="008A7625"/>
    <w:rsid w:val="008B2F13"/>
    <w:rsid w:val="008B7824"/>
    <w:rsid w:val="008C0BEF"/>
    <w:rsid w:val="008C4A9F"/>
    <w:rsid w:val="008D1D7C"/>
    <w:rsid w:val="008D341E"/>
    <w:rsid w:val="008D37C3"/>
    <w:rsid w:val="008D7EA7"/>
    <w:rsid w:val="008E27D5"/>
    <w:rsid w:val="008E2C24"/>
    <w:rsid w:val="008E36D4"/>
    <w:rsid w:val="008F6F05"/>
    <w:rsid w:val="009053DE"/>
    <w:rsid w:val="0090579A"/>
    <w:rsid w:val="0090755B"/>
    <w:rsid w:val="00912AEE"/>
    <w:rsid w:val="009136DA"/>
    <w:rsid w:val="00913DD0"/>
    <w:rsid w:val="00920B1D"/>
    <w:rsid w:val="00922023"/>
    <w:rsid w:val="009226EA"/>
    <w:rsid w:val="00924282"/>
    <w:rsid w:val="00925803"/>
    <w:rsid w:val="00926DDA"/>
    <w:rsid w:val="009271B9"/>
    <w:rsid w:val="00933B2D"/>
    <w:rsid w:val="00934884"/>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02AA"/>
    <w:rsid w:val="00971DA3"/>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DF5"/>
    <w:rsid w:val="009C709A"/>
    <w:rsid w:val="009C7844"/>
    <w:rsid w:val="009D07EF"/>
    <w:rsid w:val="009D2685"/>
    <w:rsid w:val="009D2C9F"/>
    <w:rsid w:val="009E1C4F"/>
    <w:rsid w:val="009E5D75"/>
    <w:rsid w:val="009F0B34"/>
    <w:rsid w:val="009F267F"/>
    <w:rsid w:val="009F309E"/>
    <w:rsid w:val="009F3E42"/>
    <w:rsid w:val="009F5A86"/>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70AF"/>
    <w:rsid w:val="00A4212F"/>
    <w:rsid w:val="00A42B69"/>
    <w:rsid w:val="00A608CA"/>
    <w:rsid w:val="00A61106"/>
    <w:rsid w:val="00A6446B"/>
    <w:rsid w:val="00A64B94"/>
    <w:rsid w:val="00A66F5D"/>
    <w:rsid w:val="00A71261"/>
    <w:rsid w:val="00A71F1F"/>
    <w:rsid w:val="00A7213D"/>
    <w:rsid w:val="00A72F19"/>
    <w:rsid w:val="00A74371"/>
    <w:rsid w:val="00A804CA"/>
    <w:rsid w:val="00A81DAF"/>
    <w:rsid w:val="00A825C8"/>
    <w:rsid w:val="00A82820"/>
    <w:rsid w:val="00A838DE"/>
    <w:rsid w:val="00A848CB"/>
    <w:rsid w:val="00A862FD"/>
    <w:rsid w:val="00A95D36"/>
    <w:rsid w:val="00A96B9B"/>
    <w:rsid w:val="00A97192"/>
    <w:rsid w:val="00AA2566"/>
    <w:rsid w:val="00AB0D54"/>
    <w:rsid w:val="00AB22CD"/>
    <w:rsid w:val="00AB45E4"/>
    <w:rsid w:val="00AB6E37"/>
    <w:rsid w:val="00AB7BEC"/>
    <w:rsid w:val="00AC15A7"/>
    <w:rsid w:val="00AC4BC4"/>
    <w:rsid w:val="00AD123A"/>
    <w:rsid w:val="00AD741D"/>
    <w:rsid w:val="00AD7597"/>
    <w:rsid w:val="00AE0676"/>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30474"/>
    <w:rsid w:val="00B458C0"/>
    <w:rsid w:val="00B45933"/>
    <w:rsid w:val="00B4755D"/>
    <w:rsid w:val="00B513AE"/>
    <w:rsid w:val="00B51A37"/>
    <w:rsid w:val="00B51F42"/>
    <w:rsid w:val="00B534F0"/>
    <w:rsid w:val="00B54742"/>
    <w:rsid w:val="00B60147"/>
    <w:rsid w:val="00B61079"/>
    <w:rsid w:val="00B6268F"/>
    <w:rsid w:val="00B67DAA"/>
    <w:rsid w:val="00B70D55"/>
    <w:rsid w:val="00B712FE"/>
    <w:rsid w:val="00B729BF"/>
    <w:rsid w:val="00B72BD5"/>
    <w:rsid w:val="00B77113"/>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3609"/>
    <w:rsid w:val="00BD4BAB"/>
    <w:rsid w:val="00BD606F"/>
    <w:rsid w:val="00BD62FB"/>
    <w:rsid w:val="00BD76E5"/>
    <w:rsid w:val="00BE088A"/>
    <w:rsid w:val="00BE1163"/>
    <w:rsid w:val="00BE1990"/>
    <w:rsid w:val="00BE7C37"/>
    <w:rsid w:val="00BF0E63"/>
    <w:rsid w:val="00BF31B8"/>
    <w:rsid w:val="00BF31F0"/>
    <w:rsid w:val="00BF3EF9"/>
    <w:rsid w:val="00BF6642"/>
    <w:rsid w:val="00C006E6"/>
    <w:rsid w:val="00C041EC"/>
    <w:rsid w:val="00C07D69"/>
    <w:rsid w:val="00C07E04"/>
    <w:rsid w:val="00C10412"/>
    <w:rsid w:val="00C10609"/>
    <w:rsid w:val="00C12E34"/>
    <w:rsid w:val="00C15321"/>
    <w:rsid w:val="00C169B3"/>
    <w:rsid w:val="00C20A10"/>
    <w:rsid w:val="00C23C7B"/>
    <w:rsid w:val="00C300F4"/>
    <w:rsid w:val="00C3546C"/>
    <w:rsid w:val="00C36A6B"/>
    <w:rsid w:val="00C40DA2"/>
    <w:rsid w:val="00C50871"/>
    <w:rsid w:val="00C51D49"/>
    <w:rsid w:val="00C53CDE"/>
    <w:rsid w:val="00C552D3"/>
    <w:rsid w:val="00C55DE5"/>
    <w:rsid w:val="00C607E4"/>
    <w:rsid w:val="00C6124E"/>
    <w:rsid w:val="00C6166D"/>
    <w:rsid w:val="00C65383"/>
    <w:rsid w:val="00C6657F"/>
    <w:rsid w:val="00C671FE"/>
    <w:rsid w:val="00C67BFD"/>
    <w:rsid w:val="00C67F31"/>
    <w:rsid w:val="00C724C6"/>
    <w:rsid w:val="00C72BB0"/>
    <w:rsid w:val="00C773A1"/>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4E07"/>
    <w:rsid w:val="00CD052D"/>
    <w:rsid w:val="00CD1764"/>
    <w:rsid w:val="00CD2AA4"/>
    <w:rsid w:val="00CD480E"/>
    <w:rsid w:val="00CD5986"/>
    <w:rsid w:val="00CD6C5C"/>
    <w:rsid w:val="00CD7731"/>
    <w:rsid w:val="00CE17F0"/>
    <w:rsid w:val="00CE5433"/>
    <w:rsid w:val="00CF0D33"/>
    <w:rsid w:val="00CF0FCE"/>
    <w:rsid w:val="00CF1E27"/>
    <w:rsid w:val="00CF1FE8"/>
    <w:rsid w:val="00CF6485"/>
    <w:rsid w:val="00D01995"/>
    <w:rsid w:val="00D034C7"/>
    <w:rsid w:val="00D044AC"/>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78E7"/>
    <w:rsid w:val="00D50147"/>
    <w:rsid w:val="00D50A25"/>
    <w:rsid w:val="00D55ABB"/>
    <w:rsid w:val="00D56AF0"/>
    <w:rsid w:val="00D56D4F"/>
    <w:rsid w:val="00D60C77"/>
    <w:rsid w:val="00D61B6C"/>
    <w:rsid w:val="00D662B1"/>
    <w:rsid w:val="00D67881"/>
    <w:rsid w:val="00D73670"/>
    <w:rsid w:val="00D76EDB"/>
    <w:rsid w:val="00D776F4"/>
    <w:rsid w:val="00D85988"/>
    <w:rsid w:val="00D8757A"/>
    <w:rsid w:val="00D87B1E"/>
    <w:rsid w:val="00D90192"/>
    <w:rsid w:val="00D90EA8"/>
    <w:rsid w:val="00D92996"/>
    <w:rsid w:val="00D933EE"/>
    <w:rsid w:val="00D93BDE"/>
    <w:rsid w:val="00DA190C"/>
    <w:rsid w:val="00DA3ED0"/>
    <w:rsid w:val="00DA47D8"/>
    <w:rsid w:val="00DB0E5B"/>
    <w:rsid w:val="00DB219F"/>
    <w:rsid w:val="00DB23B2"/>
    <w:rsid w:val="00DB6693"/>
    <w:rsid w:val="00DB7CF1"/>
    <w:rsid w:val="00DC3362"/>
    <w:rsid w:val="00DC4D75"/>
    <w:rsid w:val="00DC716F"/>
    <w:rsid w:val="00DD0D71"/>
    <w:rsid w:val="00DD2221"/>
    <w:rsid w:val="00DD2331"/>
    <w:rsid w:val="00DD5664"/>
    <w:rsid w:val="00DE3454"/>
    <w:rsid w:val="00DE3799"/>
    <w:rsid w:val="00DE6618"/>
    <w:rsid w:val="00DF12AB"/>
    <w:rsid w:val="00DF2AA1"/>
    <w:rsid w:val="00DF4F17"/>
    <w:rsid w:val="00DF54B7"/>
    <w:rsid w:val="00E020AD"/>
    <w:rsid w:val="00E028ED"/>
    <w:rsid w:val="00E04DF4"/>
    <w:rsid w:val="00E05863"/>
    <w:rsid w:val="00E1068C"/>
    <w:rsid w:val="00E11677"/>
    <w:rsid w:val="00E11A5F"/>
    <w:rsid w:val="00E11DEB"/>
    <w:rsid w:val="00E14AD1"/>
    <w:rsid w:val="00E15564"/>
    <w:rsid w:val="00E179BC"/>
    <w:rsid w:val="00E21308"/>
    <w:rsid w:val="00E21CBE"/>
    <w:rsid w:val="00E2775B"/>
    <w:rsid w:val="00E31C8C"/>
    <w:rsid w:val="00E331E8"/>
    <w:rsid w:val="00E3702F"/>
    <w:rsid w:val="00E427B1"/>
    <w:rsid w:val="00E43757"/>
    <w:rsid w:val="00E43E37"/>
    <w:rsid w:val="00E43E6B"/>
    <w:rsid w:val="00E45F7E"/>
    <w:rsid w:val="00E4675E"/>
    <w:rsid w:val="00E511E7"/>
    <w:rsid w:val="00E51925"/>
    <w:rsid w:val="00E5420C"/>
    <w:rsid w:val="00E5587D"/>
    <w:rsid w:val="00E56629"/>
    <w:rsid w:val="00E61AD0"/>
    <w:rsid w:val="00E622A5"/>
    <w:rsid w:val="00E6525A"/>
    <w:rsid w:val="00E7019E"/>
    <w:rsid w:val="00E74289"/>
    <w:rsid w:val="00E77D68"/>
    <w:rsid w:val="00E77D6D"/>
    <w:rsid w:val="00E80679"/>
    <w:rsid w:val="00E811A2"/>
    <w:rsid w:val="00E8174F"/>
    <w:rsid w:val="00E837EE"/>
    <w:rsid w:val="00E85082"/>
    <w:rsid w:val="00E85EE0"/>
    <w:rsid w:val="00E860E7"/>
    <w:rsid w:val="00E870B0"/>
    <w:rsid w:val="00E871A6"/>
    <w:rsid w:val="00E87E8D"/>
    <w:rsid w:val="00E952AD"/>
    <w:rsid w:val="00E96073"/>
    <w:rsid w:val="00EA51AF"/>
    <w:rsid w:val="00EA736A"/>
    <w:rsid w:val="00EB033F"/>
    <w:rsid w:val="00EB7C93"/>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53C1"/>
    <w:rsid w:val="00EF5538"/>
    <w:rsid w:val="00F0242D"/>
    <w:rsid w:val="00F03627"/>
    <w:rsid w:val="00F05B62"/>
    <w:rsid w:val="00F1460E"/>
    <w:rsid w:val="00F15B5D"/>
    <w:rsid w:val="00F17A6B"/>
    <w:rsid w:val="00F22611"/>
    <w:rsid w:val="00F31943"/>
    <w:rsid w:val="00F3352E"/>
    <w:rsid w:val="00F34730"/>
    <w:rsid w:val="00F4067B"/>
    <w:rsid w:val="00F415BD"/>
    <w:rsid w:val="00F41DDD"/>
    <w:rsid w:val="00F44958"/>
    <w:rsid w:val="00F47C62"/>
    <w:rsid w:val="00F50289"/>
    <w:rsid w:val="00F513FD"/>
    <w:rsid w:val="00F53516"/>
    <w:rsid w:val="00F567AC"/>
    <w:rsid w:val="00F56F0C"/>
    <w:rsid w:val="00F62248"/>
    <w:rsid w:val="00F65744"/>
    <w:rsid w:val="00F679D4"/>
    <w:rsid w:val="00F67F11"/>
    <w:rsid w:val="00F7282D"/>
    <w:rsid w:val="00F7287F"/>
    <w:rsid w:val="00F73D9B"/>
    <w:rsid w:val="00F77505"/>
    <w:rsid w:val="00F823F1"/>
    <w:rsid w:val="00F83999"/>
    <w:rsid w:val="00F84884"/>
    <w:rsid w:val="00F8598C"/>
    <w:rsid w:val="00F91048"/>
    <w:rsid w:val="00F9377E"/>
    <w:rsid w:val="00FA27DE"/>
    <w:rsid w:val="00FA4682"/>
    <w:rsid w:val="00FA58F1"/>
    <w:rsid w:val="00FA6069"/>
    <w:rsid w:val="00FA761E"/>
    <w:rsid w:val="00FB1365"/>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licenses" TargetMode="External"/><Relationship Id="rId18" Type="http://schemas.openxmlformats.org/officeDocument/2006/relationships/hyperlink" Target="http://www.chemie.fu-berlin.de/diverse/doc/ISO_3166.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wasp.org/index.php/Cross-Site_Request_Forgery_(CSRF)" TargetMode="External"/><Relationship Id="rId7" Type="http://schemas.openxmlformats.org/officeDocument/2006/relationships/footnotes" Target="footnotes.xml"/><Relationship Id="rId12" Type="http://schemas.openxmlformats.org/officeDocument/2006/relationships/hyperlink" Target="http://download.cloud.com/releases/2.2/api/html/TOC_User.html" TargetMode="External"/><Relationship Id="rId17" Type="http://schemas.openxmlformats.org/officeDocument/2006/relationships/hyperlink" Target="http://www.ics.uci.edu/pub/ietf/http/related/iso639.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omcat.apache.org/tomcat-5.5-doc/index.html" TargetMode="External"/><Relationship Id="rId20" Type="http://schemas.openxmlformats.org/officeDocument/2006/relationships/hyperlink" Target="http://download.cloud.com/releases/2.2/api/html/global_admin/2.2api_security_detai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api/html/TOC_Domain_Admin.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na6.salesforce.com/sserv/login.jsp?orgId=00D80000000LWom" TargetMode="External"/><Relationship Id="rId10" Type="http://schemas.openxmlformats.org/officeDocument/2006/relationships/hyperlink" Target="http://download.cloud.com/releases/2.2/api/html/TOC_Global_Admin.html" TargetMode="External"/><Relationship Id="rId19" Type="http://schemas.openxmlformats.org/officeDocument/2006/relationships/hyperlink" Target="mailto:support@cloud.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jquery.com/" TargetMode="External"/><Relationship Id="rId22" Type="http://schemas.openxmlformats.org/officeDocument/2006/relationships/hyperlink" Target="http://cloudstack.org/discus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DD1A2-5BEE-4D93-AA96-2FEFE87D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11</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17286</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12</cp:revision>
  <cp:lastPrinted>2012-03-06T19:52:00Z</cp:lastPrinted>
  <dcterms:created xsi:type="dcterms:W3CDTF">2011-05-09T18:20:00Z</dcterms:created>
  <dcterms:modified xsi:type="dcterms:W3CDTF">2012-03-06T19:52:00Z</dcterms:modified>
</cp:coreProperties>
</file>